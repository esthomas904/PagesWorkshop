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0"/>
        <w:gridCol w:w="260"/>
        <w:gridCol w:w="20"/>
        <w:gridCol w:w="2164"/>
        <w:gridCol w:w="19"/>
        <w:gridCol w:w="259"/>
        <w:gridCol w:w="19"/>
        <w:gridCol w:w="4532"/>
        <w:gridCol w:w="19"/>
        <w:gridCol w:w="281"/>
        <w:gridCol w:w="24"/>
        <w:gridCol w:w="19"/>
        <w:gridCol w:w="3164"/>
      </w:tblGrid>
      <w:tr w:rsidR="00AD0DDD" w14:paraId="034C6924" w14:textId="77777777" w:rsidTr="00BA7C1E">
        <w:trPr>
          <w:trHeight w:val="1810"/>
        </w:trPr>
        <w:tc>
          <w:tcPr>
            <w:tcW w:w="5000" w:type="pct"/>
            <w:gridSpan w:val="13"/>
            <w:tcBorders>
              <w:bottom w:val="single" w:sz="24" w:space="0" w:color="0E2841" w:themeColor="text2"/>
            </w:tcBorders>
          </w:tcPr>
          <w:p w14:paraId="0EF4A9D3" w14:textId="0A2BA838" w:rsidR="00AD0DDD" w:rsidRPr="00E44A76" w:rsidRDefault="00737D95" w:rsidP="00DF1CB4">
            <w:pPr>
              <w:pStyle w:val="Heading1"/>
              <w:rPr>
                <w:rFonts w:ascii="Franklin Gothic Medium" w:hAnsi="Franklin Gothic Medium"/>
                <w:b w:val="0"/>
                <w:bCs/>
                <w:sz w:val="72"/>
                <w:szCs w:val="72"/>
              </w:rPr>
            </w:pPr>
            <w:r w:rsidRPr="00E44A76">
              <w:rPr>
                <w:rFonts w:ascii="Franklin Gothic Medium" w:hAnsi="Franklin Gothic Medium"/>
                <w:b w:val="0"/>
                <w:bCs/>
                <w:sz w:val="72"/>
                <w:szCs w:val="72"/>
              </w:rPr>
              <w:t>Emily S. Thomas</w:t>
            </w:r>
          </w:p>
          <w:p w14:paraId="5B23B10F" w14:textId="5506270C" w:rsidR="00AD0DDD" w:rsidRPr="00AD0DDD" w:rsidRDefault="003A759A" w:rsidP="00DF1CB4">
            <w:pPr>
              <w:pStyle w:val="Heading2"/>
            </w:pPr>
            <w:r>
              <w:t>IT</w:t>
            </w:r>
          </w:p>
        </w:tc>
      </w:tr>
      <w:tr w:rsidR="00AD0DDD" w14:paraId="75FF36D2" w14:textId="77777777" w:rsidTr="00BA7C1E">
        <w:trPr>
          <w:trHeight w:val="149"/>
        </w:trPr>
        <w:tc>
          <w:tcPr>
            <w:tcW w:w="5000" w:type="pct"/>
            <w:gridSpan w:val="13"/>
            <w:tcBorders>
              <w:top w:val="single" w:sz="24" w:space="0" w:color="0E2841" w:themeColor="text2"/>
            </w:tcBorders>
            <w:vAlign w:val="center"/>
          </w:tcPr>
          <w:p w14:paraId="256A31A4" w14:textId="77777777" w:rsidR="00AD0DDD" w:rsidRDefault="00AD0DDD" w:rsidP="00DF1CB4"/>
        </w:tc>
      </w:tr>
      <w:tr w:rsidR="00BA7C1E" w14:paraId="05A7C471" w14:textId="77777777" w:rsidTr="00BA7C1E">
        <w:trPr>
          <w:trHeight w:val="314"/>
        </w:trPr>
        <w:tc>
          <w:tcPr>
            <w:tcW w:w="9" w:type="pct"/>
            <w:vAlign w:val="center"/>
          </w:tcPr>
          <w:p w14:paraId="5AE709C1" w14:textId="77777777" w:rsidR="00CE4120" w:rsidRPr="00D06709" w:rsidRDefault="00CE4120" w:rsidP="00B32953">
            <w:pPr>
              <w:jc w:val="center"/>
            </w:pPr>
          </w:p>
        </w:tc>
        <w:tc>
          <w:tcPr>
            <w:tcW w:w="120" w:type="pct"/>
            <w:shd w:val="clear" w:color="auto" w:fill="0E2841" w:themeFill="text2"/>
            <w:vAlign w:val="center"/>
          </w:tcPr>
          <w:p w14:paraId="6C6E0781" w14:textId="77777777" w:rsidR="00CE4120" w:rsidRPr="00DF1CB4" w:rsidRDefault="00CE4120" w:rsidP="00B32953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9" w:type="pct"/>
            <w:vAlign w:val="center"/>
          </w:tcPr>
          <w:p w14:paraId="5422CA43" w14:textId="77777777" w:rsidR="00CE4120" w:rsidRPr="00D06709" w:rsidRDefault="00CE4120" w:rsidP="00B32953">
            <w:pPr>
              <w:jc w:val="center"/>
            </w:pPr>
          </w:p>
        </w:tc>
        <w:tc>
          <w:tcPr>
            <w:tcW w:w="1002" w:type="pct"/>
            <w:vAlign w:val="center"/>
          </w:tcPr>
          <w:p w14:paraId="55B6437B" w14:textId="3FF988CC" w:rsidR="00CE4120" w:rsidRPr="00FA4DB0" w:rsidRDefault="00BA7C1E" w:rsidP="00B32953">
            <w:pPr>
              <w:jc w:val="center"/>
            </w:pPr>
            <w:r>
              <w:t>(</w:t>
            </w:r>
            <w:r w:rsidR="00CE4120">
              <w:t>904</w:t>
            </w:r>
            <w:r>
              <w:t>)</w:t>
            </w:r>
            <w:r w:rsidR="00DA1B9E">
              <w:t xml:space="preserve"> </w:t>
            </w:r>
            <w:r w:rsidR="00CE4120">
              <w:t>583</w:t>
            </w:r>
            <w:r>
              <w:t>-</w:t>
            </w:r>
            <w:r w:rsidR="00CE4120">
              <w:t>0971</w:t>
            </w:r>
          </w:p>
        </w:tc>
        <w:tc>
          <w:tcPr>
            <w:tcW w:w="9" w:type="pct"/>
            <w:vAlign w:val="center"/>
          </w:tcPr>
          <w:p w14:paraId="4C47A90A" w14:textId="77777777" w:rsidR="00CE4120" w:rsidRDefault="00CE4120" w:rsidP="00B32953">
            <w:pPr>
              <w:jc w:val="center"/>
            </w:pPr>
          </w:p>
        </w:tc>
        <w:tc>
          <w:tcPr>
            <w:tcW w:w="120" w:type="pct"/>
            <w:shd w:val="clear" w:color="auto" w:fill="0E2841" w:themeFill="text2"/>
            <w:vAlign w:val="center"/>
          </w:tcPr>
          <w:p w14:paraId="742CB8ED" w14:textId="77777777" w:rsidR="00CE4120" w:rsidRPr="00DF1CB4" w:rsidRDefault="00CE4120" w:rsidP="00B32953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9" w:type="pct"/>
            <w:vAlign w:val="center"/>
          </w:tcPr>
          <w:p w14:paraId="72BF4332" w14:textId="77777777" w:rsidR="00CE4120" w:rsidRDefault="00CE4120" w:rsidP="00B32953">
            <w:pPr>
              <w:jc w:val="center"/>
            </w:pPr>
          </w:p>
        </w:tc>
        <w:tc>
          <w:tcPr>
            <w:tcW w:w="2098" w:type="pct"/>
            <w:vAlign w:val="center"/>
          </w:tcPr>
          <w:p w14:paraId="622F754C" w14:textId="7A540B28" w:rsidR="00CE4120" w:rsidRDefault="00A77159" w:rsidP="00AB63E7">
            <w:pPr>
              <w:jc w:val="center"/>
            </w:pPr>
            <w:hyperlink r:id="rId11" w:history="1">
              <w:r w:rsidRPr="00B37B79">
                <w:rPr>
                  <w:rStyle w:val="Hyperlink"/>
                </w:rPr>
                <w:t>Esthomas904@gmail.com</w:t>
              </w:r>
            </w:hyperlink>
          </w:p>
          <w:p w14:paraId="2E81D2F8" w14:textId="4971D9CB" w:rsidR="00A77159" w:rsidRPr="00FA4DB0" w:rsidRDefault="00A77159" w:rsidP="00CE4120">
            <w:pPr>
              <w:jc w:val="center"/>
            </w:pPr>
          </w:p>
        </w:tc>
        <w:tc>
          <w:tcPr>
            <w:tcW w:w="9" w:type="pct"/>
            <w:vAlign w:val="center"/>
          </w:tcPr>
          <w:p w14:paraId="45874D09" w14:textId="77777777" w:rsidR="00CE4120" w:rsidRDefault="00CE4120" w:rsidP="00B32953">
            <w:pPr>
              <w:jc w:val="center"/>
            </w:pPr>
          </w:p>
        </w:tc>
        <w:tc>
          <w:tcPr>
            <w:tcW w:w="130" w:type="pct"/>
            <w:shd w:val="clear" w:color="auto" w:fill="0E2841" w:themeFill="text2"/>
            <w:vAlign w:val="center"/>
          </w:tcPr>
          <w:p w14:paraId="72A31D0C" w14:textId="77777777" w:rsidR="00CE4120" w:rsidRPr="00DF1CB4" w:rsidRDefault="00CE4120" w:rsidP="00B32953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1" w:type="pct"/>
            <w:vAlign w:val="center"/>
          </w:tcPr>
          <w:p w14:paraId="769E39D6" w14:textId="77777777" w:rsidR="00CE4120" w:rsidRDefault="00CE4120" w:rsidP="00B32953">
            <w:pPr>
              <w:jc w:val="center"/>
            </w:pPr>
          </w:p>
        </w:tc>
        <w:tc>
          <w:tcPr>
            <w:tcW w:w="1474" w:type="pct"/>
            <w:gridSpan w:val="2"/>
            <w:vAlign w:val="center"/>
          </w:tcPr>
          <w:p w14:paraId="3B9B328D" w14:textId="17FF154B" w:rsidR="00CE4120" w:rsidRDefault="00CE4120" w:rsidP="00CE4120">
            <w:pPr>
              <w:jc w:val="center"/>
            </w:pPr>
            <w:r>
              <w:t>157 E 8</w:t>
            </w:r>
            <w:r w:rsidRPr="00737D95">
              <w:rPr>
                <w:vertAlign w:val="superscript"/>
              </w:rPr>
              <w:t>th</w:t>
            </w:r>
            <w:r>
              <w:t xml:space="preserve"> Street, APT. 102</w:t>
            </w:r>
          </w:p>
          <w:p w14:paraId="21FEDF57" w14:textId="4BEF15C7" w:rsidR="00CE4120" w:rsidRDefault="00CE4120" w:rsidP="00CE4120">
            <w:pPr>
              <w:jc w:val="center"/>
            </w:pPr>
            <w:r>
              <w:t>Jacksonville, FL 32206</w:t>
            </w:r>
          </w:p>
        </w:tc>
      </w:tr>
      <w:tr w:rsidR="00AD0DDD" w14:paraId="6232D82A" w14:textId="77777777" w:rsidTr="00BA7C1E">
        <w:trPr>
          <w:trHeight w:val="161"/>
        </w:trPr>
        <w:tc>
          <w:tcPr>
            <w:tcW w:w="5000" w:type="pct"/>
            <w:gridSpan w:val="13"/>
            <w:tcBorders>
              <w:bottom w:val="single" w:sz="24" w:space="0" w:color="E8E8E8" w:themeColor="background2"/>
            </w:tcBorders>
            <w:vAlign w:val="center"/>
          </w:tcPr>
          <w:p w14:paraId="1027CEBD" w14:textId="77777777" w:rsidR="00AD0DDD" w:rsidRDefault="00AD0DDD" w:rsidP="00DF1CB4"/>
        </w:tc>
      </w:tr>
      <w:tr w:rsidR="00560EA0" w14:paraId="40FF85B7" w14:textId="77777777" w:rsidTr="00BA7C1E">
        <w:trPr>
          <w:trHeight w:val="174"/>
        </w:trPr>
        <w:tc>
          <w:tcPr>
            <w:tcW w:w="3526" w:type="pct"/>
            <w:gridSpan w:val="11"/>
            <w:vMerge w:val="restart"/>
            <w:tcBorders>
              <w:top w:val="single" w:sz="24" w:space="0" w:color="E8E8E8" w:themeColor="background2"/>
              <w:bottom w:val="single" w:sz="8" w:space="0" w:color="0E2841" w:themeColor="text2"/>
            </w:tcBorders>
            <w:vAlign w:val="bottom"/>
          </w:tcPr>
          <w:p w14:paraId="539BA33D" w14:textId="03A38DE9" w:rsidR="00560EA0" w:rsidRPr="005F5561" w:rsidRDefault="0088543A" w:rsidP="00DF1CB4">
            <w:pPr>
              <w:pStyle w:val="Heading3"/>
            </w:pPr>
            <w:r>
              <w:t>Summary</w:t>
            </w:r>
          </w:p>
        </w:tc>
        <w:tc>
          <w:tcPr>
            <w:tcW w:w="9" w:type="pct"/>
            <w:vMerge w:val="restart"/>
            <w:tcBorders>
              <w:top w:val="single" w:sz="24" w:space="0" w:color="E8E8E8" w:themeColor="background2"/>
            </w:tcBorders>
            <w:vAlign w:val="bottom"/>
          </w:tcPr>
          <w:p w14:paraId="14D24F27" w14:textId="77777777" w:rsidR="00560EA0" w:rsidRDefault="00560EA0" w:rsidP="00DF1CB4"/>
        </w:tc>
        <w:tc>
          <w:tcPr>
            <w:tcW w:w="1465" w:type="pct"/>
            <w:tcBorders>
              <w:top w:val="single" w:sz="24" w:space="0" w:color="E8E8E8" w:themeColor="background2"/>
            </w:tcBorders>
            <w:vAlign w:val="bottom"/>
          </w:tcPr>
          <w:p w14:paraId="63334589" w14:textId="77777777" w:rsidR="00560EA0" w:rsidRDefault="00560EA0" w:rsidP="00DF1CB4"/>
        </w:tc>
      </w:tr>
      <w:tr w:rsidR="00560EA0" w14:paraId="53B42B26" w14:textId="77777777" w:rsidTr="00BA7C1E">
        <w:trPr>
          <w:trHeight w:val="426"/>
        </w:trPr>
        <w:tc>
          <w:tcPr>
            <w:tcW w:w="3526" w:type="pct"/>
            <w:gridSpan w:val="11"/>
            <w:vMerge/>
            <w:tcBorders>
              <w:bottom w:val="single" w:sz="8" w:space="0" w:color="0E2841" w:themeColor="text2"/>
            </w:tcBorders>
            <w:vAlign w:val="bottom"/>
          </w:tcPr>
          <w:p w14:paraId="25B99B5E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9" w:type="pct"/>
            <w:vMerge/>
            <w:vAlign w:val="bottom"/>
          </w:tcPr>
          <w:p w14:paraId="5C8A2F7A" w14:textId="77777777" w:rsidR="00560EA0" w:rsidRDefault="00560EA0" w:rsidP="00DF1CB4"/>
        </w:tc>
        <w:tc>
          <w:tcPr>
            <w:tcW w:w="1465" w:type="pct"/>
            <w:shd w:val="clear" w:color="auto" w:fill="E8E8E8" w:themeFill="background2"/>
            <w:vAlign w:val="bottom"/>
          </w:tcPr>
          <w:p w14:paraId="3C4C3C5A" w14:textId="77777777" w:rsidR="00560EA0" w:rsidRDefault="00000000" w:rsidP="00A45C9E">
            <w:pPr>
              <w:pStyle w:val="Heading3"/>
              <w:spacing w:before="120" w:after="80"/>
              <w:ind w:left="173"/>
            </w:pPr>
            <w:sdt>
              <w:sdtPr>
                <w:id w:val="-2075571490"/>
                <w:placeholder>
                  <w:docPart w:val="ADF724234A584DB68209651C92F750C1"/>
                </w:placeholder>
                <w:temporary/>
                <w:showingPlcHdr/>
                <w15:appearance w15:val="hidden"/>
              </w:sdtPr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1F3D0FCF" w14:textId="77777777" w:rsidTr="00BA7C1E">
        <w:trPr>
          <w:trHeight w:val="1684"/>
        </w:trPr>
        <w:tc>
          <w:tcPr>
            <w:tcW w:w="3526" w:type="pct"/>
            <w:gridSpan w:val="11"/>
            <w:tcBorders>
              <w:top w:val="single" w:sz="8" w:space="0" w:color="0E2841" w:themeColor="text2"/>
            </w:tcBorders>
          </w:tcPr>
          <w:p w14:paraId="41E84492" w14:textId="38F77784" w:rsidR="00AD6FA4" w:rsidRDefault="00BA7C1E" w:rsidP="00E67FFB">
            <w:pPr>
              <w:pStyle w:val="Text"/>
              <w:jc w:val="both"/>
            </w:pPr>
            <w:r w:rsidRPr="00E67FFB">
              <w:rPr>
                <w:color w:val="auto"/>
              </w:rPr>
              <w:t xml:space="preserve">Dedicated and focused </w:t>
            </w:r>
            <w:r w:rsidR="00E21E63" w:rsidRPr="00E67FFB">
              <w:rPr>
                <w:color w:val="auto"/>
              </w:rPr>
              <w:t xml:space="preserve">IT </w:t>
            </w:r>
            <w:r w:rsidR="0062439D" w:rsidRPr="00E67FFB">
              <w:rPr>
                <w:color w:val="auto"/>
              </w:rPr>
              <w:t xml:space="preserve">with a passion for </w:t>
            </w:r>
            <w:r w:rsidR="00A77159" w:rsidRPr="00E67FFB">
              <w:rPr>
                <w:color w:val="auto"/>
              </w:rPr>
              <w:t xml:space="preserve">computer </w:t>
            </w:r>
            <w:r w:rsidR="0062439D" w:rsidRPr="00E67FFB">
              <w:rPr>
                <w:color w:val="auto"/>
              </w:rPr>
              <w:t>network</w:t>
            </w:r>
            <w:r w:rsidR="00A77159" w:rsidRPr="00E67FFB">
              <w:rPr>
                <w:color w:val="auto"/>
              </w:rPr>
              <w:t>ing and</w:t>
            </w:r>
            <w:r w:rsidR="0062439D" w:rsidRPr="00E67FFB">
              <w:rPr>
                <w:color w:val="auto"/>
              </w:rPr>
              <w:t xml:space="preserve"> security. Stays up to date with advancements in technology and industry standards. Self-starter with a strong background in p</w:t>
            </w:r>
            <w:r w:rsidRPr="00E67FFB">
              <w:rPr>
                <w:color w:val="auto"/>
              </w:rPr>
              <w:t xml:space="preserve">roject </w:t>
            </w:r>
            <w:r w:rsidR="001B0DD7" w:rsidRPr="00E67FFB">
              <w:rPr>
                <w:color w:val="auto"/>
              </w:rPr>
              <w:t>c</w:t>
            </w:r>
            <w:r w:rsidRPr="00E67FFB">
              <w:rPr>
                <w:color w:val="auto"/>
              </w:rPr>
              <w:t>oordinat</w:t>
            </w:r>
            <w:r w:rsidR="0062439D" w:rsidRPr="00E67FFB">
              <w:rPr>
                <w:color w:val="auto"/>
              </w:rPr>
              <w:t>ing</w:t>
            </w:r>
            <w:r w:rsidRPr="00E67FFB">
              <w:rPr>
                <w:color w:val="auto"/>
              </w:rPr>
              <w:t xml:space="preserve"> who excels at prioritizing</w:t>
            </w:r>
            <w:r w:rsidR="00DE5FE6" w:rsidRPr="00E67FFB">
              <w:rPr>
                <w:color w:val="auto"/>
              </w:rPr>
              <w:t xml:space="preserve"> </w:t>
            </w:r>
            <w:r w:rsidRPr="00E67FFB">
              <w:rPr>
                <w:color w:val="auto"/>
              </w:rPr>
              <w:t>and following through to achieve success.</w:t>
            </w:r>
            <w:r w:rsidR="00DE5FE6" w:rsidRPr="00E67FFB">
              <w:rPr>
                <w:color w:val="auto"/>
              </w:rPr>
              <w:t xml:space="preserve"> Executes</w:t>
            </w:r>
            <w:r w:rsidR="002B0403" w:rsidRPr="00E67FFB">
              <w:rPr>
                <w:color w:val="auto"/>
              </w:rPr>
              <w:t xml:space="preserve"> </w:t>
            </w:r>
            <w:r w:rsidRPr="00E67FFB">
              <w:rPr>
                <w:color w:val="auto"/>
              </w:rPr>
              <w:t>tasks using exceptional communication and customer service acumen.</w:t>
            </w:r>
            <w:r w:rsidR="00B17131">
              <w:t xml:space="preserve"> </w:t>
            </w:r>
          </w:p>
        </w:tc>
        <w:tc>
          <w:tcPr>
            <w:tcW w:w="9" w:type="pct"/>
            <w:vMerge w:val="restart"/>
            <w:vAlign w:val="center"/>
          </w:tcPr>
          <w:p w14:paraId="069B60DF" w14:textId="77777777" w:rsidR="00AD6FA4" w:rsidRDefault="00AD6FA4" w:rsidP="00DF1CB4"/>
        </w:tc>
        <w:tc>
          <w:tcPr>
            <w:tcW w:w="1465" w:type="pct"/>
            <w:vMerge w:val="restart"/>
            <w:shd w:val="clear" w:color="auto" w:fill="E8E8E8" w:themeFill="background2"/>
          </w:tcPr>
          <w:p w14:paraId="582A5EFB" w14:textId="220BEF40" w:rsidR="00AD6FA4" w:rsidRPr="00000B4B" w:rsidRDefault="00572CB5" w:rsidP="00887D5C">
            <w:pPr>
              <w:pStyle w:val="Dates"/>
              <w:rPr>
                <w:sz w:val="22"/>
                <w:szCs w:val="22"/>
              </w:rPr>
            </w:pPr>
            <w:r w:rsidRPr="00000B4B">
              <w:rPr>
                <w:sz w:val="22"/>
                <w:szCs w:val="22"/>
              </w:rPr>
              <w:t>F</w:t>
            </w:r>
            <w:r w:rsidR="00F15015" w:rsidRPr="00000B4B">
              <w:rPr>
                <w:sz w:val="22"/>
                <w:szCs w:val="22"/>
              </w:rPr>
              <w:t>lorida State College at Jacksonville</w:t>
            </w:r>
          </w:p>
          <w:p w14:paraId="19D44F56" w14:textId="601AE086" w:rsidR="00AD6FA4" w:rsidRPr="00E04C1B" w:rsidRDefault="00DA1B9E" w:rsidP="00E04C1B">
            <w:pPr>
              <w:pStyle w:val="Text"/>
              <w:jc w:val="both"/>
              <w:rPr>
                <w:color w:val="auto"/>
              </w:rPr>
            </w:pPr>
            <w:r w:rsidRPr="00E04C1B">
              <w:rPr>
                <w:color w:val="auto"/>
              </w:rPr>
              <w:t>Jacksonville, FL</w:t>
            </w:r>
          </w:p>
          <w:p w14:paraId="4C572D56" w14:textId="147F13CC" w:rsidR="00DB05C2" w:rsidRPr="00E04C1B" w:rsidRDefault="00DB05C2" w:rsidP="00E04C1B">
            <w:pPr>
              <w:pStyle w:val="Text"/>
              <w:jc w:val="both"/>
              <w:rPr>
                <w:color w:val="auto"/>
              </w:rPr>
            </w:pPr>
            <w:r w:rsidRPr="00E04C1B">
              <w:rPr>
                <w:color w:val="auto"/>
              </w:rPr>
              <w:t>2024</w:t>
            </w:r>
            <w:r w:rsidR="000C3405">
              <w:rPr>
                <w:color w:val="auto"/>
              </w:rPr>
              <w:t xml:space="preserve"> – Current</w:t>
            </w:r>
            <w:r w:rsidRPr="00E04C1B">
              <w:rPr>
                <w:color w:val="auto"/>
              </w:rPr>
              <w:t xml:space="preserve"> </w:t>
            </w:r>
          </w:p>
          <w:p w14:paraId="24380439" w14:textId="47731748" w:rsidR="00DB05C2" w:rsidRPr="00E04C1B" w:rsidRDefault="00DB05C2" w:rsidP="00E04C1B">
            <w:pPr>
              <w:pStyle w:val="Text"/>
              <w:jc w:val="both"/>
              <w:rPr>
                <w:color w:val="auto"/>
              </w:rPr>
            </w:pPr>
            <w:r w:rsidRPr="00E04C1B">
              <w:rPr>
                <w:color w:val="auto"/>
              </w:rPr>
              <w:t>Computer Systems Networking B.A.S</w:t>
            </w:r>
          </w:p>
          <w:p w14:paraId="00F4643F" w14:textId="0A9C2B5B" w:rsidR="00AD6FA4" w:rsidRPr="00E04C1B" w:rsidRDefault="00DA1B9E" w:rsidP="00E04C1B">
            <w:pPr>
              <w:pStyle w:val="Text"/>
              <w:jc w:val="both"/>
              <w:rPr>
                <w:color w:val="auto"/>
              </w:rPr>
            </w:pPr>
            <w:r w:rsidRPr="00E04C1B">
              <w:rPr>
                <w:color w:val="auto"/>
              </w:rPr>
              <w:t>2020</w:t>
            </w:r>
            <w:r w:rsidR="00572CB5" w:rsidRPr="00E04C1B">
              <w:rPr>
                <w:color w:val="auto"/>
              </w:rPr>
              <w:t xml:space="preserve"> –</w:t>
            </w:r>
            <w:r w:rsidR="004C4BD2" w:rsidRPr="00E04C1B">
              <w:rPr>
                <w:color w:val="auto"/>
              </w:rPr>
              <w:t xml:space="preserve"> </w:t>
            </w:r>
            <w:r w:rsidR="00D77166" w:rsidRPr="00E04C1B">
              <w:rPr>
                <w:color w:val="auto"/>
              </w:rPr>
              <w:t>2024</w:t>
            </w:r>
            <w:r w:rsidR="00572CB5" w:rsidRPr="00E04C1B">
              <w:rPr>
                <w:color w:val="auto"/>
              </w:rPr>
              <w:t xml:space="preserve"> </w:t>
            </w:r>
            <w:r w:rsidRPr="00E04C1B">
              <w:rPr>
                <w:color w:val="auto"/>
              </w:rPr>
              <w:t>IT Security A.S</w:t>
            </w:r>
          </w:p>
          <w:p w14:paraId="425EF989" w14:textId="11BA247A" w:rsidR="00572CB5" w:rsidRPr="00313296" w:rsidRDefault="004A403D" w:rsidP="0070491B">
            <w:pPr>
              <w:pStyle w:val="Text"/>
              <w:ind w:left="173" w:right="115"/>
              <w:jc w:val="both"/>
              <w:rPr>
                <w:rStyle w:val="Emphasis"/>
              </w:rPr>
            </w:pPr>
            <w:r w:rsidRPr="00313296">
              <w:rPr>
                <w:rStyle w:val="Emphasis"/>
              </w:rPr>
              <w:t>Graduated</w:t>
            </w:r>
          </w:p>
          <w:p w14:paraId="61936266" w14:textId="08608185" w:rsidR="00572CB5" w:rsidRPr="00000B4B" w:rsidRDefault="00F15015" w:rsidP="0070491B">
            <w:pPr>
              <w:pStyle w:val="Dates"/>
              <w:ind w:left="173"/>
              <w:rPr>
                <w:sz w:val="22"/>
                <w:szCs w:val="22"/>
              </w:rPr>
            </w:pPr>
            <w:r w:rsidRPr="00000B4B">
              <w:rPr>
                <w:sz w:val="22"/>
                <w:szCs w:val="22"/>
              </w:rPr>
              <w:t>Three Rivers</w:t>
            </w:r>
            <w:r w:rsidR="00AB45F8" w:rsidRPr="00000B4B">
              <w:rPr>
                <w:sz w:val="22"/>
                <w:szCs w:val="22"/>
              </w:rPr>
              <w:t xml:space="preserve"> Community</w:t>
            </w:r>
            <w:r w:rsidRPr="00000B4B">
              <w:rPr>
                <w:sz w:val="22"/>
                <w:szCs w:val="22"/>
              </w:rPr>
              <w:t xml:space="preserve"> College</w:t>
            </w:r>
          </w:p>
          <w:p w14:paraId="69CC4A77" w14:textId="6E32C91B" w:rsidR="00572CB5" w:rsidRPr="00A01C3D" w:rsidRDefault="00572CB5" w:rsidP="00A01C3D">
            <w:pPr>
              <w:pStyle w:val="Text"/>
              <w:jc w:val="both"/>
              <w:rPr>
                <w:color w:val="auto"/>
              </w:rPr>
            </w:pPr>
            <w:r w:rsidRPr="00A01C3D">
              <w:rPr>
                <w:color w:val="auto"/>
              </w:rPr>
              <w:t>Norwich, CT</w:t>
            </w:r>
          </w:p>
          <w:p w14:paraId="046DD420" w14:textId="5AE690D1" w:rsidR="00572CB5" w:rsidRPr="00A01C3D" w:rsidRDefault="00572CB5" w:rsidP="00A01C3D">
            <w:pPr>
              <w:pStyle w:val="Text"/>
              <w:jc w:val="both"/>
              <w:rPr>
                <w:color w:val="auto"/>
              </w:rPr>
            </w:pPr>
            <w:r w:rsidRPr="00A01C3D">
              <w:rPr>
                <w:color w:val="auto"/>
              </w:rPr>
              <w:t>2013 – 2014 Liberal Arts and Sciences</w:t>
            </w:r>
          </w:p>
          <w:p w14:paraId="577AC7B9" w14:textId="64D9EA8C" w:rsidR="00572CB5" w:rsidRPr="00000B4B" w:rsidRDefault="00F15015" w:rsidP="0070491B">
            <w:pPr>
              <w:pStyle w:val="Dates"/>
              <w:ind w:left="173"/>
              <w:rPr>
                <w:sz w:val="22"/>
                <w:szCs w:val="22"/>
              </w:rPr>
            </w:pPr>
            <w:r w:rsidRPr="00000B4B">
              <w:rPr>
                <w:sz w:val="22"/>
                <w:szCs w:val="22"/>
              </w:rPr>
              <w:t xml:space="preserve">Coastline </w:t>
            </w:r>
            <w:r w:rsidR="00AB45F8" w:rsidRPr="00000B4B">
              <w:rPr>
                <w:sz w:val="22"/>
                <w:szCs w:val="22"/>
              </w:rPr>
              <w:t xml:space="preserve">Community </w:t>
            </w:r>
            <w:r w:rsidRPr="00000B4B">
              <w:rPr>
                <w:sz w:val="22"/>
                <w:szCs w:val="22"/>
              </w:rPr>
              <w:t>College</w:t>
            </w:r>
          </w:p>
          <w:p w14:paraId="4361A100" w14:textId="1C4CE252" w:rsidR="00572CB5" w:rsidRPr="00A01C3D" w:rsidRDefault="00572CB5" w:rsidP="00A01C3D">
            <w:pPr>
              <w:pStyle w:val="Text"/>
              <w:jc w:val="both"/>
              <w:rPr>
                <w:color w:val="auto"/>
              </w:rPr>
            </w:pPr>
            <w:r w:rsidRPr="00A01C3D">
              <w:rPr>
                <w:color w:val="auto"/>
              </w:rPr>
              <w:t>Fountain Valley, CA</w:t>
            </w:r>
          </w:p>
          <w:p w14:paraId="3AB67BBC" w14:textId="7468E7D1" w:rsidR="00AD6FA4" w:rsidRPr="00A01C3D" w:rsidRDefault="00572CB5" w:rsidP="00A01C3D">
            <w:pPr>
              <w:pStyle w:val="Text"/>
              <w:jc w:val="both"/>
              <w:rPr>
                <w:color w:val="auto"/>
              </w:rPr>
            </w:pPr>
            <w:r w:rsidRPr="00A01C3D">
              <w:rPr>
                <w:color w:val="auto"/>
              </w:rPr>
              <w:t>2012 – 2013 Liberal Arts and Sciences</w:t>
            </w:r>
          </w:p>
          <w:p w14:paraId="05B5B3A4" w14:textId="77777777" w:rsidR="00AD6FA4" w:rsidRDefault="00000000" w:rsidP="007E4CC1">
            <w:pPr>
              <w:pStyle w:val="Heading3"/>
              <w:spacing w:before="120" w:after="120"/>
              <w:ind w:left="17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56D59C376C204FEE81DF2C0A5151DED9"/>
                </w:placeholder>
                <w:temporary/>
                <w:showingPlcHdr/>
                <w15:appearance w15:val="hidden"/>
              </w:sdtPr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6687D7BC" w14:textId="6A458D87" w:rsidR="00AD6FA4" w:rsidRDefault="00DA1B9E" w:rsidP="007B0F52">
            <w:pPr>
              <w:pStyle w:val="ListParagraph"/>
              <w:spacing w:before="0"/>
              <w:ind w:left="533"/>
            </w:pPr>
            <w:r>
              <w:t>Windows OS</w:t>
            </w:r>
          </w:p>
          <w:p w14:paraId="5C52A399" w14:textId="2294533C" w:rsidR="00DA1B9E" w:rsidRDefault="00531586" w:rsidP="007B0F52">
            <w:pPr>
              <w:pStyle w:val="ListParagraph"/>
              <w:spacing w:before="0"/>
              <w:ind w:left="533"/>
            </w:pPr>
            <w:r>
              <w:t>Linux</w:t>
            </w:r>
            <w:r w:rsidR="00DA1B9E">
              <w:t xml:space="preserve"> OS</w:t>
            </w:r>
          </w:p>
          <w:p w14:paraId="7B844385" w14:textId="38817C32" w:rsidR="00DA1B9E" w:rsidRDefault="00531586" w:rsidP="00376059">
            <w:pPr>
              <w:pStyle w:val="ListParagraph"/>
              <w:spacing w:before="0"/>
              <w:ind w:left="533"/>
            </w:pPr>
            <w:r>
              <w:t>Mac</w:t>
            </w:r>
            <w:r w:rsidR="00DA1B9E">
              <w:t xml:space="preserve"> OS</w:t>
            </w:r>
          </w:p>
          <w:p w14:paraId="76A6F2F2" w14:textId="7A0EF49B" w:rsidR="00847CC8" w:rsidRDefault="00B5141F" w:rsidP="007B0F52">
            <w:pPr>
              <w:pStyle w:val="ListParagraph"/>
              <w:spacing w:before="0"/>
              <w:ind w:left="533"/>
            </w:pPr>
            <w:r>
              <w:t>MS Office 365</w:t>
            </w:r>
          </w:p>
          <w:p w14:paraId="046C2244" w14:textId="3444329D" w:rsidR="00AD6FA4" w:rsidRDefault="00DA1B9E" w:rsidP="007E4CC1">
            <w:pPr>
              <w:pStyle w:val="Heading3"/>
              <w:spacing w:before="120" w:after="120"/>
              <w:ind w:left="173"/>
            </w:pPr>
            <w:r>
              <w:t>Certifications</w:t>
            </w:r>
          </w:p>
          <w:p w14:paraId="77CCAB76" w14:textId="219CB276" w:rsidR="00272F62" w:rsidRDefault="00DA1B9E" w:rsidP="000F2059">
            <w:pPr>
              <w:pStyle w:val="ListParagraph"/>
              <w:spacing w:before="0"/>
              <w:ind w:left="533"/>
            </w:pPr>
            <w:r>
              <w:t>CompTIA A+</w:t>
            </w:r>
          </w:p>
          <w:p w14:paraId="18297FD4" w14:textId="74342783" w:rsidR="00741362" w:rsidRDefault="00572CB5" w:rsidP="008415C4">
            <w:pPr>
              <w:pStyle w:val="ListParagraph"/>
              <w:spacing w:before="0"/>
              <w:ind w:left="533"/>
            </w:pPr>
            <w:r>
              <w:t xml:space="preserve">MCP </w:t>
            </w:r>
            <w:r w:rsidR="00DA1B9E">
              <w:t>WIndows XP</w:t>
            </w:r>
          </w:p>
          <w:p w14:paraId="79A2D2C7" w14:textId="3E0FB155" w:rsidR="00366FC9" w:rsidRDefault="00366FC9" w:rsidP="00366FC9">
            <w:pPr>
              <w:pStyle w:val="ListParagraph"/>
              <w:spacing w:before="0"/>
              <w:ind w:left="533"/>
            </w:pPr>
            <w:r w:rsidRPr="00366FC9">
              <w:t>CQM-C</w:t>
            </w:r>
          </w:p>
          <w:p w14:paraId="6145AF1D" w14:textId="4903982A" w:rsidR="00366FC9" w:rsidRDefault="00366FC9" w:rsidP="00366FC9">
            <w:pPr>
              <w:pStyle w:val="ListParagraph"/>
              <w:spacing w:before="0"/>
              <w:ind w:left="533"/>
            </w:pPr>
            <w:r w:rsidRPr="00366FC9">
              <w:t>GSWCC Level 1A</w:t>
            </w:r>
          </w:p>
          <w:p w14:paraId="580B94F8" w14:textId="77777777" w:rsidR="001230D0" w:rsidRDefault="00A92A35" w:rsidP="001230D0">
            <w:pPr>
              <w:pStyle w:val="ListParagraph"/>
              <w:spacing w:before="0"/>
              <w:ind w:left="533"/>
            </w:pPr>
            <w:r>
              <w:t>First Aid</w:t>
            </w:r>
            <w:r w:rsidR="0062439D">
              <w:t>/</w:t>
            </w:r>
            <w:r>
              <w:t>CPR</w:t>
            </w:r>
            <w:r w:rsidR="0062439D">
              <w:t>/</w:t>
            </w:r>
            <w:r>
              <w:t>AED</w:t>
            </w:r>
          </w:p>
          <w:p w14:paraId="3EBA60B4" w14:textId="752CD926" w:rsidR="000F2059" w:rsidRDefault="000F2059" w:rsidP="001230D0">
            <w:pPr>
              <w:pStyle w:val="ListParagraph"/>
              <w:spacing w:before="0"/>
              <w:ind w:left="533"/>
            </w:pPr>
            <w:r>
              <w:t>Notary</w:t>
            </w:r>
          </w:p>
          <w:p w14:paraId="3BEB5B40" w14:textId="77777777" w:rsidR="001230D0" w:rsidRDefault="000F2059" w:rsidP="000F2059">
            <w:pPr>
              <w:pStyle w:val="Heading3"/>
              <w:spacing w:before="120" w:after="120"/>
              <w:ind w:left="173"/>
            </w:pPr>
            <w:r>
              <w:lastRenderedPageBreak/>
              <w:t>Qualifications</w:t>
            </w:r>
          </w:p>
          <w:p w14:paraId="0B7EEC54" w14:textId="1128740F" w:rsidR="000F2059" w:rsidRPr="000F2059" w:rsidRDefault="000F2059" w:rsidP="000F2059">
            <w:pPr>
              <w:pStyle w:val="ListParagraph"/>
              <w:spacing w:before="0"/>
              <w:ind w:left="533"/>
            </w:pPr>
            <w:r>
              <w:t>Secret Clearance</w:t>
            </w:r>
          </w:p>
        </w:tc>
      </w:tr>
      <w:tr w:rsidR="00AD6FA4" w14:paraId="5BDFB190" w14:textId="77777777" w:rsidTr="00BA7C1E">
        <w:trPr>
          <w:trHeight w:val="567"/>
        </w:trPr>
        <w:tc>
          <w:tcPr>
            <w:tcW w:w="3526" w:type="pct"/>
            <w:gridSpan w:val="11"/>
            <w:tcBorders>
              <w:bottom w:val="single" w:sz="8" w:space="0" w:color="0E2841" w:themeColor="text2"/>
            </w:tcBorders>
            <w:vAlign w:val="bottom"/>
          </w:tcPr>
          <w:p w14:paraId="04944D82" w14:textId="77777777" w:rsidR="00AD6FA4" w:rsidRDefault="00000000" w:rsidP="00DF1CB4">
            <w:pPr>
              <w:pStyle w:val="Heading3"/>
            </w:pPr>
            <w:sdt>
              <w:sdtPr>
                <w:id w:val="1813675065"/>
                <w:placeholder>
                  <w:docPart w:val="E42EFB8E83A640DEA0C0A72BA4FF0C80"/>
                </w:placeholder>
                <w:temporary/>
                <w:showingPlcHdr/>
                <w15:appearance w15:val="hidden"/>
              </w:sdtPr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9" w:type="pct"/>
            <w:vMerge/>
            <w:tcBorders>
              <w:bottom w:val="single" w:sz="8" w:space="0" w:color="0E2841" w:themeColor="text2"/>
            </w:tcBorders>
            <w:vAlign w:val="center"/>
          </w:tcPr>
          <w:p w14:paraId="486E3321" w14:textId="77777777" w:rsidR="00AD6FA4" w:rsidRDefault="00AD6FA4" w:rsidP="00DF1CB4"/>
        </w:tc>
        <w:tc>
          <w:tcPr>
            <w:tcW w:w="1465" w:type="pct"/>
            <w:vMerge/>
            <w:shd w:val="clear" w:color="auto" w:fill="E8E8E8" w:themeFill="background2"/>
            <w:vAlign w:val="center"/>
          </w:tcPr>
          <w:p w14:paraId="46AC5257" w14:textId="77777777" w:rsidR="00AD6FA4" w:rsidRDefault="00AD6FA4" w:rsidP="00DF1CB4"/>
        </w:tc>
      </w:tr>
      <w:tr w:rsidR="00AD6FA4" w14:paraId="31F43ED2" w14:textId="77777777" w:rsidTr="00BA7C1E">
        <w:trPr>
          <w:trHeight w:val="567"/>
        </w:trPr>
        <w:tc>
          <w:tcPr>
            <w:tcW w:w="3526" w:type="pct"/>
            <w:gridSpan w:val="11"/>
            <w:tcBorders>
              <w:top w:val="single" w:sz="8" w:space="0" w:color="0E2841" w:themeColor="text2"/>
            </w:tcBorders>
          </w:tcPr>
          <w:p w14:paraId="3A52537F" w14:textId="3113B732" w:rsidR="00CE4120" w:rsidRDefault="00737D95" w:rsidP="00B5141F">
            <w:pPr>
              <w:pStyle w:val="Dates"/>
              <w:spacing w:before="40"/>
              <w:ind w:left="173"/>
              <w:rPr>
                <w:sz w:val="22"/>
                <w:szCs w:val="22"/>
              </w:rPr>
            </w:pPr>
            <w:r w:rsidRPr="00E3443A">
              <w:rPr>
                <w:sz w:val="22"/>
                <w:szCs w:val="22"/>
              </w:rPr>
              <w:t>20</w:t>
            </w:r>
            <w:r w:rsidR="0078519B">
              <w:rPr>
                <w:sz w:val="22"/>
                <w:szCs w:val="22"/>
              </w:rPr>
              <w:t>2</w:t>
            </w:r>
            <w:r w:rsidR="00730CCF">
              <w:rPr>
                <w:sz w:val="22"/>
                <w:szCs w:val="22"/>
              </w:rPr>
              <w:t>3</w:t>
            </w:r>
            <w:r w:rsidR="00B32953" w:rsidRPr="00E3443A">
              <w:rPr>
                <w:sz w:val="22"/>
                <w:szCs w:val="22"/>
              </w:rPr>
              <w:t xml:space="preserve"> </w:t>
            </w:r>
            <w:r w:rsidR="00CE4120" w:rsidRPr="00E3443A">
              <w:rPr>
                <w:sz w:val="22"/>
                <w:szCs w:val="22"/>
              </w:rPr>
              <w:t>–</w:t>
            </w:r>
            <w:r w:rsidR="00B32953" w:rsidRPr="00E3443A">
              <w:rPr>
                <w:sz w:val="22"/>
                <w:szCs w:val="22"/>
              </w:rPr>
              <w:t xml:space="preserve"> </w:t>
            </w:r>
            <w:r w:rsidR="00190695" w:rsidRPr="00E3443A">
              <w:rPr>
                <w:sz w:val="22"/>
                <w:szCs w:val="22"/>
              </w:rPr>
              <w:t>C</w:t>
            </w:r>
            <w:r w:rsidRPr="00E3443A">
              <w:rPr>
                <w:sz w:val="22"/>
                <w:szCs w:val="22"/>
              </w:rPr>
              <w:t>urrent</w:t>
            </w:r>
            <w:r w:rsidR="00CE4120" w:rsidRPr="00E3443A">
              <w:rPr>
                <w:sz w:val="22"/>
                <w:szCs w:val="22"/>
              </w:rPr>
              <w:t xml:space="preserve">  </w:t>
            </w:r>
          </w:p>
          <w:p w14:paraId="15BCB23A" w14:textId="67FFEDD6" w:rsidR="006F4EAB" w:rsidRDefault="00EC3EC4" w:rsidP="006F4EAB">
            <w:pPr>
              <w:pStyle w:val="Dates"/>
              <w:spacing w:before="40"/>
              <w:ind w:left="1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IT, Up-Side Management Company</w:t>
            </w:r>
          </w:p>
          <w:p w14:paraId="722C3579" w14:textId="036978BB" w:rsidR="00391672" w:rsidRPr="0035664D" w:rsidRDefault="0035664D" w:rsidP="006F4EAB">
            <w:pPr>
              <w:pStyle w:val="Text"/>
              <w:jc w:val="both"/>
              <w:rPr>
                <w:color w:val="auto"/>
              </w:rPr>
            </w:pPr>
            <w:r w:rsidRPr="0035664D">
              <w:rPr>
                <w:color w:val="auto"/>
              </w:rPr>
              <w:t>Maintain government contracting company network hardware</w:t>
            </w:r>
          </w:p>
          <w:p w14:paraId="3E5E6B1D" w14:textId="77777777" w:rsidR="0035664D" w:rsidRPr="0035664D" w:rsidRDefault="0035664D" w:rsidP="0035664D">
            <w:pPr>
              <w:pStyle w:val="Text"/>
              <w:jc w:val="both"/>
              <w:rPr>
                <w:color w:val="auto"/>
              </w:rPr>
            </w:pPr>
            <w:r w:rsidRPr="0035664D">
              <w:rPr>
                <w:color w:val="auto"/>
              </w:rPr>
              <w:t>Resolve network, software, and hardware issues</w:t>
            </w:r>
          </w:p>
          <w:p w14:paraId="473FFC18" w14:textId="77777777" w:rsidR="0035664D" w:rsidRPr="0035664D" w:rsidRDefault="0035664D" w:rsidP="0035664D">
            <w:pPr>
              <w:pStyle w:val="Text"/>
              <w:jc w:val="both"/>
              <w:rPr>
                <w:color w:val="auto"/>
              </w:rPr>
            </w:pPr>
            <w:r w:rsidRPr="0035664D">
              <w:rPr>
                <w:color w:val="auto"/>
              </w:rPr>
              <w:t>Troubleshoot and resolve peripheral device issues</w:t>
            </w:r>
          </w:p>
          <w:p w14:paraId="00E43591" w14:textId="25537119" w:rsidR="00EC3EC4" w:rsidRDefault="0035664D" w:rsidP="006F4EAB">
            <w:pPr>
              <w:pStyle w:val="Text"/>
              <w:jc w:val="both"/>
              <w:rPr>
                <w:color w:val="auto"/>
              </w:rPr>
            </w:pPr>
            <w:r w:rsidRPr="0035664D">
              <w:rPr>
                <w:color w:val="auto"/>
              </w:rPr>
              <w:t>Configure new-hire laptops</w:t>
            </w:r>
            <w:r w:rsidR="000B09A0">
              <w:rPr>
                <w:color w:val="auto"/>
              </w:rPr>
              <w:t xml:space="preserve"> with specified software and VPN</w:t>
            </w:r>
          </w:p>
          <w:p w14:paraId="12DEB2B1" w14:textId="6E37DC85" w:rsidR="006F4EAB" w:rsidRDefault="006F4EAB" w:rsidP="006F4EAB">
            <w:pPr>
              <w:pStyle w:val="Text"/>
              <w:jc w:val="both"/>
              <w:rPr>
                <w:color w:val="auto"/>
              </w:rPr>
            </w:pPr>
            <w:r>
              <w:rPr>
                <w:color w:val="auto"/>
              </w:rPr>
              <w:t>Maintain inventory o</w:t>
            </w:r>
            <w:r w:rsidR="00A64F2F">
              <w:rPr>
                <w:color w:val="auto"/>
              </w:rPr>
              <w:t>f</w:t>
            </w:r>
            <w:r>
              <w:rPr>
                <w:color w:val="auto"/>
              </w:rPr>
              <w:t xml:space="preserve"> company hardware</w:t>
            </w:r>
          </w:p>
          <w:p w14:paraId="4F6378DA" w14:textId="376C15EF" w:rsidR="006F4EAB" w:rsidRDefault="006F4EAB" w:rsidP="006F4EAB">
            <w:pPr>
              <w:pStyle w:val="Text"/>
              <w:spacing w:after="120" w:line="240" w:lineRule="auto"/>
              <w:ind w:left="173" w:right="115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Provide training </w:t>
            </w:r>
            <w:r w:rsidR="006F3C63">
              <w:rPr>
                <w:color w:val="auto"/>
              </w:rPr>
              <w:t>in</w:t>
            </w:r>
            <w:r>
              <w:rPr>
                <w:color w:val="auto"/>
              </w:rPr>
              <w:t xml:space="preserve"> </w:t>
            </w:r>
            <w:r w:rsidR="00A64F2F">
              <w:rPr>
                <w:color w:val="auto"/>
              </w:rPr>
              <w:t>company software</w:t>
            </w:r>
            <w:r>
              <w:rPr>
                <w:color w:val="auto"/>
              </w:rPr>
              <w:t xml:space="preserve"> </w:t>
            </w:r>
            <w:r w:rsidR="00A64F2F">
              <w:rPr>
                <w:color w:val="auto"/>
              </w:rPr>
              <w:t>for</w:t>
            </w:r>
            <w:r>
              <w:rPr>
                <w:color w:val="auto"/>
              </w:rPr>
              <w:t xml:space="preserve"> </w:t>
            </w:r>
            <w:r w:rsidR="00A64F2F">
              <w:rPr>
                <w:color w:val="auto"/>
              </w:rPr>
              <w:t>oncoming em</w:t>
            </w:r>
            <w:r>
              <w:rPr>
                <w:color w:val="auto"/>
              </w:rPr>
              <w:t>ployees</w:t>
            </w:r>
          </w:p>
          <w:p w14:paraId="47D0F25B" w14:textId="77777777" w:rsidR="00730CCF" w:rsidRPr="00730CCF" w:rsidRDefault="00730CCF" w:rsidP="00730CCF">
            <w:pPr>
              <w:pStyle w:val="Dates"/>
              <w:rPr>
                <w:sz w:val="22"/>
                <w:szCs w:val="22"/>
              </w:rPr>
            </w:pPr>
            <w:r w:rsidRPr="00730CCF">
              <w:rPr>
                <w:sz w:val="22"/>
                <w:szCs w:val="22"/>
              </w:rPr>
              <w:t xml:space="preserve">2022 – Current </w:t>
            </w:r>
          </w:p>
          <w:p w14:paraId="35EE7B6E" w14:textId="77777777" w:rsidR="00730CCF" w:rsidRPr="00730CCF" w:rsidRDefault="00730CCF" w:rsidP="00730CCF">
            <w:pPr>
              <w:pStyle w:val="Dates"/>
              <w:rPr>
                <w:sz w:val="22"/>
                <w:szCs w:val="22"/>
              </w:rPr>
            </w:pPr>
            <w:r w:rsidRPr="00730CCF">
              <w:rPr>
                <w:sz w:val="22"/>
                <w:szCs w:val="22"/>
              </w:rPr>
              <w:t>IT Intern, Rising Altitude</w:t>
            </w:r>
          </w:p>
          <w:p w14:paraId="1901F3CB" w14:textId="77777777" w:rsidR="00730CCF" w:rsidRPr="00730CCF" w:rsidRDefault="00730CCF" w:rsidP="00730CCF">
            <w:pPr>
              <w:pStyle w:val="Dates"/>
              <w:rPr>
                <w:sz w:val="22"/>
                <w:szCs w:val="22"/>
              </w:rPr>
            </w:pPr>
            <w:r w:rsidRPr="00730CCF">
              <w:rPr>
                <w:sz w:val="22"/>
                <w:szCs w:val="22"/>
              </w:rPr>
              <w:t>Jacksonville, FL</w:t>
            </w:r>
          </w:p>
          <w:p w14:paraId="7AF27B80" w14:textId="77777777" w:rsidR="00730CCF" w:rsidRPr="00730CCF" w:rsidRDefault="00730CCF" w:rsidP="00730CCF">
            <w:pPr>
              <w:pStyle w:val="Text"/>
              <w:jc w:val="both"/>
              <w:rPr>
                <w:color w:val="auto"/>
              </w:rPr>
            </w:pPr>
            <w:r w:rsidRPr="00730CCF">
              <w:rPr>
                <w:color w:val="auto"/>
              </w:rPr>
              <w:t>Maintain government contracting company network hardware</w:t>
            </w:r>
          </w:p>
          <w:p w14:paraId="4378C5A7" w14:textId="77777777" w:rsidR="00730CCF" w:rsidRPr="00730CCF" w:rsidRDefault="00730CCF" w:rsidP="00730CCF">
            <w:pPr>
              <w:pStyle w:val="Text"/>
              <w:jc w:val="both"/>
              <w:rPr>
                <w:color w:val="auto"/>
              </w:rPr>
            </w:pPr>
            <w:r w:rsidRPr="00730CCF">
              <w:rPr>
                <w:color w:val="auto"/>
              </w:rPr>
              <w:t>Resolve network, software, and hardware issues</w:t>
            </w:r>
          </w:p>
          <w:p w14:paraId="0B435DBB" w14:textId="77777777" w:rsidR="00730CCF" w:rsidRPr="00730CCF" w:rsidRDefault="00730CCF" w:rsidP="00730CCF">
            <w:pPr>
              <w:pStyle w:val="Text"/>
              <w:jc w:val="both"/>
              <w:rPr>
                <w:color w:val="auto"/>
              </w:rPr>
            </w:pPr>
            <w:r w:rsidRPr="00730CCF">
              <w:rPr>
                <w:color w:val="auto"/>
              </w:rPr>
              <w:t>Troubleshoot and resolve peripheral device issues</w:t>
            </w:r>
          </w:p>
          <w:p w14:paraId="54706430" w14:textId="7C1BE819" w:rsidR="00730CCF" w:rsidRDefault="00730CCF" w:rsidP="00730CCF">
            <w:pPr>
              <w:pStyle w:val="Text"/>
              <w:spacing w:after="120" w:line="240" w:lineRule="auto"/>
              <w:ind w:left="173" w:right="115"/>
              <w:jc w:val="both"/>
              <w:rPr>
                <w:color w:val="auto"/>
              </w:rPr>
            </w:pPr>
            <w:r w:rsidRPr="00730CCF">
              <w:rPr>
                <w:color w:val="auto"/>
              </w:rPr>
              <w:t>Configure new-hire laptops</w:t>
            </w:r>
            <w:r w:rsidR="00714D3C">
              <w:rPr>
                <w:color w:val="auto"/>
              </w:rPr>
              <w:t xml:space="preserve"> with specified software and VPN</w:t>
            </w:r>
          </w:p>
          <w:p w14:paraId="3876C883" w14:textId="62148AE7" w:rsidR="0078519B" w:rsidRPr="0078519B" w:rsidRDefault="0078519B" w:rsidP="0078519B">
            <w:pPr>
              <w:pStyle w:val="Dates"/>
              <w:rPr>
                <w:sz w:val="22"/>
                <w:szCs w:val="22"/>
              </w:rPr>
            </w:pPr>
            <w:r w:rsidRPr="0078519B">
              <w:rPr>
                <w:sz w:val="22"/>
                <w:szCs w:val="22"/>
              </w:rPr>
              <w:t xml:space="preserve">2017 – Current  </w:t>
            </w:r>
          </w:p>
          <w:p w14:paraId="0E1286C6" w14:textId="4460FEEA" w:rsidR="00BA7C1E" w:rsidRPr="00E3443A" w:rsidRDefault="00E15741" w:rsidP="00B32953">
            <w:pPr>
              <w:pStyle w:val="Dates"/>
              <w:rPr>
                <w:sz w:val="22"/>
                <w:szCs w:val="22"/>
              </w:rPr>
            </w:pPr>
            <w:r w:rsidRPr="00E3443A">
              <w:rPr>
                <w:sz w:val="22"/>
                <w:szCs w:val="22"/>
              </w:rPr>
              <w:t>Executive Assistant</w:t>
            </w:r>
            <w:r w:rsidR="00CE4120" w:rsidRPr="00E3443A">
              <w:rPr>
                <w:sz w:val="22"/>
                <w:szCs w:val="22"/>
              </w:rPr>
              <w:t>, Up-Side Management Company</w:t>
            </w:r>
            <w:r w:rsidR="00BA7C1E" w:rsidRPr="00E3443A">
              <w:rPr>
                <w:sz w:val="22"/>
                <w:szCs w:val="22"/>
              </w:rPr>
              <w:t xml:space="preserve"> </w:t>
            </w:r>
          </w:p>
          <w:p w14:paraId="19A95583" w14:textId="75F267C1" w:rsidR="00253A17" w:rsidRPr="00E3443A" w:rsidRDefault="00BA7C1E" w:rsidP="00A41847">
            <w:pPr>
              <w:pStyle w:val="Dates"/>
              <w:ind w:left="173"/>
              <w:rPr>
                <w:sz w:val="22"/>
                <w:szCs w:val="22"/>
              </w:rPr>
            </w:pPr>
            <w:r w:rsidRPr="00E3443A">
              <w:rPr>
                <w:sz w:val="22"/>
                <w:szCs w:val="22"/>
              </w:rPr>
              <w:t>Jacksonville, FL</w:t>
            </w:r>
          </w:p>
          <w:p w14:paraId="74A5F1DA" w14:textId="77777777" w:rsidR="00B32953" w:rsidRDefault="00B32953" w:rsidP="006F3C63">
            <w:pPr>
              <w:pStyle w:val="Text"/>
              <w:jc w:val="both"/>
              <w:rPr>
                <w:color w:val="auto"/>
              </w:rPr>
            </w:pPr>
            <w:r w:rsidRPr="00F57A1E">
              <w:rPr>
                <w:color w:val="auto"/>
              </w:rPr>
              <w:t xml:space="preserve">Ensure government contracts are properly and legally executed </w:t>
            </w:r>
          </w:p>
          <w:p w14:paraId="7C09558C" w14:textId="312DC3C3" w:rsidR="00B1023A" w:rsidRDefault="00B1023A" w:rsidP="00A92A35">
            <w:pPr>
              <w:pStyle w:val="Text"/>
              <w:jc w:val="both"/>
              <w:rPr>
                <w:color w:val="auto"/>
              </w:rPr>
            </w:pPr>
            <w:r>
              <w:rPr>
                <w:color w:val="auto"/>
              </w:rPr>
              <w:t>Project coordinat</w:t>
            </w:r>
            <w:r w:rsidR="001276BA">
              <w:rPr>
                <w:color w:val="auto"/>
              </w:rPr>
              <w:t>ion</w:t>
            </w:r>
            <w:r>
              <w:rPr>
                <w:color w:val="auto"/>
              </w:rPr>
              <w:t xml:space="preserve"> for government </w:t>
            </w:r>
            <w:r w:rsidR="00310B23">
              <w:rPr>
                <w:color w:val="auto"/>
              </w:rPr>
              <w:t>contracts</w:t>
            </w:r>
          </w:p>
          <w:p w14:paraId="27E27E09" w14:textId="08AED997" w:rsidR="00CD78D9" w:rsidRDefault="00197490" w:rsidP="00A92A35">
            <w:pPr>
              <w:pStyle w:val="Text"/>
              <w:jc w:val="both"/>
              <w:rPr>
                <w:color w:val="auto"/>
              </w:rPr>
            </w:pPr>
            <w:r>
              <w:rPr>
                <w:color w:val="auto"/>
              </w:rPr>
              <w:t>Manage</w:t>
            </w:r>
            <w:r w:rsidR="00916DC2">
              <w:rPr>
                <w:color w:val="auto"/>
              </w:rPr>
              <w:t xml:space="preserve"> procurement process for </w:t>
            </w:r>
            <w:r w:rsidR="00DE5F54">
              <w:rPr>
                <w:color w:val="auto"/>
              </w:rPr>
              <w:t>subcontractors</w:t>
            </w:r>
          </w:p>
          <w:p w14:paraId="24261206" w14:textId="5015C4CF" w:rsidR="00C02369" w:rsidRPr="00F57A1E" w:rsidRDefault="00E67FFB" w:rsidP="00A92A35">
            <w:pPr>
              <w:pStyle w:val="Text"/>
              <w:jc w:val="both"/>
              <w:rPr>
                <w:color w:val="auto"/>
              </w:rPr>
            </w:pPr>
            <w:r>
              <w:rPr>
                <w:color w:val="auto"/>
              </w:rPr>
              <w:t>Create purchase orders</w:t>
            </w:r>
          </w:p>
          <w:p w14:paraId="14FAA1CF" w14:textId="005B51AC" w:rsidR="00B32953" w:rsidRPr="00F57A1E" w:rsidRDefault="00B32953" w:rsidP="00A92A35">
            <w:pPr>
              <w:pStyle w:val="Text"/>
              <w:jc w:val="both"/>
              <w:rPr>
                <w:color w:val="auto"/>
              </w:rPr>
            </w:pPr>
            <w:r w:rsidRPr="00F57A1E">
              <w:rPr>
                <w:color w:val="auto"/>
              </w:rPr>
              <w:t>Maintain</w:t>
            </w:r>
            <w:r w:rsidR="00A92A35" w:rsidRPr="00F57A1E">
              <w:rPr>
                <w:color w:val="auto"/>
              </w:rPr>
              <w:t xml:space="preserve"> company filing systems</w:t>
            </w:r>
          </w:p>
          <w:p w14:paraId="4D36009B" w14:textId="7723A031" w:rsidR="00B32953" w:rsidRPr="00F57A1E" w:rsidRDefault="008A5554" w:rsidP="00A92A35">
            <w:pPr>
              <w:pStyle w:val="Text"/>
              <w:jc w:val="both"/>
              <w:rPr>
                <w:color w:val="auto"/>
              </w:rPr>
            </w:pPr>
            <w:r w:rsidRPr="00F57A1E">
              <w:rPr>
                <w:color w:val="auto"/>
              </w:rPr>
              <w:t>Maintain</w:t>
            </w:r>
            <w:r w:rsidR="00A92A35" w:rsidRPr="00F57A1E">
              <w:rPr>
                <w:color w:val="auto"/>
              </w:rPr>
              <w:t xml:space="preserve"> performance and payment</w:t>
            </w:r>
            <w:r w:rsidR="00CE4120" w:rsidRPr="00F57A1E">
              <w:rPr>
                <w:color w:val="auto"/>
              </w:rPr>
              <w:t xml:space="preserve"> </w:t>
            </w:r>
            <w:r w:rsidR="00B32953" w:rsidRPr="00F57A1E">
              <w:rPr>
                <w:color w:val="auto"/>
              </w:rPr>
              <w:t>bond</w:t>
            </w:r>
            <w:r w:rsidR="00BA7C1E" w:rsidRPr="00F57A1E">
              <w:rPr>
                <w:color w:val="auto"/>
              </w:rPr>
              <w:t>s and certificates of insurance</w:t>
            </w:r>
          </w:p>
          <w:p w14:paraId="43AA159B" w14:textId="538714F9" w:rsidR="001B113E" w:rsidRDefault="00B32953" w:rsidP="00FB1CD0">
            <w:pPr>
              <w:pStyle w:val="Text"/>
              <w:jc w:val="both"/>
              <w:rPr>
                <w:color w:val="auto"/>
              </w:rPr>
            </w:pPr>
            <w:r w:rsidRPr="00F57A1E">
              <w:rPr>
                <w:color w:val="auto"/>
              </w:rPr>
              <w:t xml:space="preserve">Draft, verify, and submit </w:t>
            </w:r>
            <w:r w:rsidR="00DA1B9E" w:rsidRPr="00F57A1E">
              <w:rPr>
                <w:color w:val="auto"/>
              </w:rPr>
              <w:t xml:space="preserve">company and subcontractor </w:t>
            </w:r>
            <w:r w:rsidRPr="00F57A1E">
              <w:rPr>
                <w:color w:val="auto"/>
              </w:rPr>
              <w:t>certified payroll</w:t>
            </w:r>
          </w:p>
          <w:p w14:paraId="736C3E24" w14:textId="734333EF" w:rsidR="00840F04" w:rsidRDefault="00957374" w:rsidP="00730CCF">
            <w:pPr>
              <w:pStyle w:val="Text"/>
              <w:jc w:val="both"/>
              <w:rPr>
                <w:color w:val="auto"/>
              </w:rPr>
            </w:pPr>
            <w:r>
              <w:rPr>
                <w:color w:val="auto"/>
              </w:rPr>
              <w:t>Maintain company network server rack</w:t>
            </w:r>
          </w:p>
          <w:p w14:paraId="6F686902" w14:textId="79B729F3" w:rsidR="00B0528B" w:rsidRDefault="00B0528B" w:rsidP="00730CCF">
            <w:pPr>
              <w:pStyle w:val="Text"/>
              <w:jc w:val="both"/>
              <w:rPr>
                <w:color w:val="auto"/>
              </w:rPr>
            </w:pPr>
            <w:r>
              <w:rPr>
                <w:color w:val="auto"/>
              </w:rPr>
              <w:lastRenderedPageBreak/>
              <w:t>Manage employee access</w:t>
            </w:r>
            <w:r w:rsidR="00564AF6">
              <w:rPr>
                <w:color w:val="auto"/>
              </w:rPr>
              <w:t xml:space="preserve"> to federal government installations</w:t>
            </w:r>
            <w:r>
              <w:rPr>
                <w:color w:val="auto"/>
              </w:rPr>
              <w:t xml:space="preserve"> (DBID</w:t>
            </w:r>
            <w:r w:rsidR="00564AF6">
              <w:rPr>
                <w:color w:val="auto"/>
              </w:rPr>
              <w:t>S)</w:t>
            </w:r>
          </w:p>
          <w:p w14:paraId="71BB3794" w14:textId="7ECFBEFB" w:rsidR="001D0E49" w:rsidRPr="00F57A1E" w:rsidRDefault="001D0E49" w:rsidP="00730CCF">
            <w:pPr>
              <w:pStyle w:val="Text"/>
              <w:jc w:val="both"/>
              <w:rPr>
                <w:color w:val="auto"/>
              </w:rPr>
            </w:pPr>
            <w:r>
              <w:rPr>
                <w:color w:val="auto"/>
              </w:rPr>
              <w:t>Manage CEO’s</w:t>
            </w:r>
            <w:r w:rsidR="007F47A2">
              <w:rPr>
                <w:color w:val="auto"/>
              </w:rPr>
              <w:t xml:space="preserve"> </w:t>
            </w:r>
            <w:r>
              <w:rPr>
                <w:color w:val="auto"/>
              </w:rPr>
              <w:t>estate</w:t>
            </w:r>
          </w:p>
          <w:p w14:paraId="118B8820" w14:textId="608BD56D" w:rsidR="0077720E" w:rsidRPr="00E3443A" w:rsidRDefault="004B039E" w:rsidP="00F41913">
            <w:pPr>
              <w:pStyle w:val="Dates"/>
              <w:ind w:left="173"/>
              <w:rPr>
                <w:sz w:val="22"/>
                <w:szCs w:val="22"/>
              </w:rPr>
            </w:pPr>
            <w:r w:rsidRPr="00E3443A">
              <w:rPr>
                <w:sz w:val="22"/>
                <w:szCs w:val="22"/>
              </w:rPr>
              <w:t>2014</w:t>
            </w:r>
            <w:r w:rsidR="001C5267">
              <w:rPr>
                <w:sz w:val="22"/>
                <w:szCs w:val="22"/>
              </w:rPr>
              <w:t xml:space="preserve"> – 2016</w:t>
            </w:r>
            <w:r w:rsidRPr="00E3443A">
              <w:rPr>
                <w:sz w:val="22"/>
                <w:szCs w:val="22"/>
              </w:rPr>
              <w:t xml:space="preserve"> </w:t>
            </w:r>
          </w:p>
          <w:p w14:paraId="6367E9FA" w14:textId="0BD77AF8" w:rsidR="00AD6FA4" w:rsidRPr="00E3443A" w:rsidRDefault="002B55B4" w:rsidP="00633BB1">
            <w:pPr>
              <w:pStyle w:val="Dates"/>
              <w:rPr>
                <w:sz w:val="22"/>
                <w:szCs w:val="22"/>
              </w:rPr>
            </w:pPr>
            <w:r w:rsidRPr="00E3443A">
              <w:rPr>
                <w:sz w:val="22"/>
                <w:szCs w:val="22"/>
              </w:rPr>
              <w:t xml:space="preserve">Server, </w:t>
            </w:r>
            <w:r w:rsidR="004B039E" w:rsidRPr="00E3443A">
              <w:rPr>
                <w:sz w:val="22"/>
                <w:szCs w:val="22"/>
              </w:rPr>
              <w:t xml:space="preserve">Espana Restaurant </w:t>
            </w:r>
          </w:p>
          <w:p w14:paraId="71A3282D" w14:textId="5E3B8B32" w:rsidR="006A64A2" w:rsidRPr="00E3443A" w:rsidRDefault="0077720E" w:rsidP="00633BB1">
            <w:pPr>
              <w:pStyle w:val="Dates"/>
              <w:rPr>
                <w:sz w:val="22"/>
                <w:szCs w:val="22"/>
              </w:rPr>
            </w:pPr>
            <w:r w:rsidRPr="00E3443A">
              <w:rPr>
                <w:sz w:val="22"/>
                <w:szCs w:val="22"/>
              </w:rPr>
              <w:t>Fernandina Beach, FL</w:t>
            </w:r>
          </w:p>
          <w:p w14:paraId="2469F6E4" w14:textId="4810EE17" w:rsidR="000C5951" w:rsidRPr="00633BB1" w:rsidRDefault="00A87FA3" w:rsidP="00633BB1">
            <w:pPr>
              <w:pStyle w:val="Text"/>
              <w:jc w:val="both"/>
              <w:rPr>
                <w:color w:val="auto"/>
              </w:rPr>
            </w:pPr>
            <w:r w:rsidRPr="00633BB1">
              <w:rPr>
                <w:color w:val="auto"/>
              </w:rPr>
              <w:t>Maintain product know</w:t>
            </w:r>
            <w:r w:rsidR="003A4F15" w:rsidRPr="00633BB1">
              <w:rPr>
                <w:color w:val="auto"/>
              </w:rPr>
              <w:t>ledge of menu</w:t>
            </w:r>
            <w:r w:rsidR="0057456B" w:rsidRPr="00633BB1">
              <w:rPr>
                <w:color w:val="auto"/>
              </w:rPr>
              <w:t xml:space="preserve"> and specials</w:t>
            </w:r>
          </w:p>
          <w:p w14:paraId="5E9CA011" w14:textId="6EE5A9DD" w:rsidR="000C0E81" w:rsidRPr="002249D0" w:rsidRDefault="004F08ED" w:rsidP="002249D0">
            <w:pPr>
              <w:pStyle w:val="Text"/>
              <w:spacing w:after="120" w:line="240" w:lineRule="auto"/>
              <w:ind w:left="173" w:right="115"/>
              <w:jc w:val="both"/>
              <w:rPr>
                <w:color w:val="auto"/>
              </w:rPr>
            </w:pPr>
            <w:r w:rsidRPr="00633BB1">
              <w:rPr>
                <w:color w:val="auto"/>
              </w:rPr>
              <w:t>Efficient and effective customer</w:t>
            </w:r>
            <w:r w:rsidR="004B4E8C">
              <w:rPr>
                <w:color w:val="auto"/>
              </w:rPr>
              <w:t xml:space="preserve"> service</w:t>
            </w:r>
          </w:p>
          <w:p w14:paraId="438B0CFF" w14:textId="1D54F08A" w:rsidR="00CE4120" w:rsidRPr="00E3443A" w:rsidRDefault="00B32953" w:rsidP="00DF1CB4">
            <w:pPr>
              <w:pStyle w:val="Dates"/>
              <w:rPr>
                <w:sz w:val="22"/>
                <w:szCs w:val="22"/>
              </w:rPr>
            </w:pPr>
            <w:r w:rsidRPr="00E3443A">
              <w:rPr>
                <w:sz w:val="22"/>
                <w:szCs w:val="22"/>
              </w:rPr>
              <w:t xml:space="preserve">2010 </w:t>
            </w:r>
            <w:r w:rsidR="00CE4120" w:rsidRPr="00E3443A">
              <w:rPr>
                <w:sz w:val="22"/>
                <w:szCs w:val="22"/>
              </w:rPr>
              <w:t>–</w:t>
            </w:r>
            <w:r w:rsidRPr="00E3443A">
              <w:rPr>
                <w:sz w:val="22"/>
                <w:szCs w:val="22"/>
              </w:rPr>
              <w:t xml:space="preserve"> 2013</w:t>
            </w:r>
            <w:r w:rsidR="00CE4120" w:rsidRPr="00E3443A">
              <w:rPr>
                <w:sz w:val="22"/>
                <w:szCs w:val="22"/>
              </w:rPr>
              <w:t xml:space="preserve"> </w:t>
            </w:r>
          </w:p>
          <w:p w14:paraId="24880C24" w14:textId="3BA09696" w:rsidR="00FA4DB0" w:rsidRPr="00E3443A" w:rsidRDefault="00CE4120" w:rsidP="00DF1CB4">
            <w:pPr>
              <w:pStyle w:val="Dates"/>
              <w:rPr>
                <w:sz w:val="22"/>
                <w:szCs w:val="22"/>
              </w:rPr>
            </w:pPr>
            <w:r w:rsidRPr="00E3443A">
              <w:rPr>
                <w:sz w:val="22"/>
                <w:szCs w:val="22"/>
              </w:rPr>
              <w:t xml:space="preserve">Information Systems Technician (IT), United States Navy </w:t>
            </w:r>
          </w:p>
          <w:p w14:paraId="58B6499D" w14:textId="625AFF48" w:rsidR="00253A17" w:rsidRPr="00E3443A" w:rsidRDefault="00CE4120" w:rsidP="00A01AEB">
            <w:pPr>
              <w:pStyle w:val="Dates"/>
              <w:rPr>
                <w:sz w:val="22"/>
                <w:szCs w:val="22"/>
              </w:rPr>
            </w:pPr>
            <w:r w:rsidRPr="00E3443A">
              <w:rPr>
                <w:sz w:val="22"/>
                <w:szCs w:val="22"/>
              </w:rPr>
              <w:t>Naval Submarine Base New London, Base Consolidated Telecommunications</w:t>
            </w:r>
            <w:r w:rsidR="00FF74DF" w:rsidRPr="00E3443A">
              <w:rPr>
                <w:sz w:val="22"/>
                <w:szCs w:val="22"/>
              </w:rPr>
              <w:t xml:space="preserve"> (BCT)</w:t>
            </w:r>
            <w:r w:rsidR="00A01AEB">
              <w:rPr>
                <w:sz w:val="22"/>
                <w:szCs w:val="22"/>
              </w:rPr>
              <w:t xml:space="preserve"> </w:t>
            </w:r>
            <w:r w:rsidR="00BA7C1E" w:rsidRPr="00E3443A">
              <w:rPr>
                <w:sz w:val="22"/>
                <w:szCs w:val="22"/>
              </w:rPr>
              <w:t>Groton, CT</w:t>
            </w:r>
          </w:p>
          <w:p w14:paraId="56C0B6DB" w14:textId="7A6EF44E" w:rsidR="003D6DDD" w:rsidRDefault="003D6DDD" w:rsidP="00A92A35">
            <w:pPr>
              <w:pStyle w:val="Text"/>
              <w:rPr>
                <w:color w:val="auto"/>
              </w:rPr>
            </w:pPr>
            <w:r w:rsidRPr="003D6DDD">
              <w:rPr>
                <w:color w:val="auto"/>
              </w:rPr>
              <w:t>Maintain cryptological data</w:t>
            </w:r>
          </w:p>
          <w:p w14:paraId="338E12D8" w14:textId="4B249DA6" w:rsidR="00CE4120" w:rsidRPr="00AE1590" w:rsidRDefault="00BA7C1E" w:rsidP="00A92A35">
            <w:pPr>
              <w:pStyle w:val="Text"/>
              <w:rPr>
                <w:color w:val="auto"/>
              </w:rPr>
            </w:pPr>
            <w:r w:rsidRPr="00AE1590">
              <w:rPr>
                <w:color w:val="auto"/>
              </w:rPr>
              <w:t>Uphold</w:t>
            </w:r>
            <w:r w:rsidR="00CE4120" w:rsidRPr="00AE1590">
              <w:rPr>
                <w:color w:val="auto"/>
              </w:rPr>
              <w:t xml:space="preserve"> security standards for </w:t>
            </w:r>
            <w:r w:rsidRPr="00AE1590">
              <w:rPr>
                <w:color w:val="auto"/>
              </w:rPr>
              <w:t>t</w:t>
            </w:r>
            <w:r w:rsidR="00CE4120" w:rsidRPr="00AE1590">
              <w:rPr>
                <w:color w:val="auto"/>
              </w:rPr>
              <w:t>op-</w:t>
            </w:r>
            <w:r w:rsidRPr="00AE1590">
              <w:rPr>
                <w:color w:val="auto"/>
              </w:rPr>
              <w:t>s</w:t>
            </w:r>
            <w:r w:rsidR="00CE4120" w:rsidRPr="00AE1590">
              <w:rPr>
                <w:color w:val="auto"/>
              </w:rPr>
              <w:t>ecret and confidential documen</w:t>
            </w:r>
            <w:r w:rsidRPr="00AE1590">
              <w:rPr>
                <w:color w:val="auto"/>
              </w:rPr>
              <w:t>ts</w:t>
            </w:r>
          </w:p>
          <w:p w14:paraId="798186D6" w14:textId="01CDEBF0" w:rsidR="00CE4120" w:rsidRPr="00AE1590" w:rsidRDefault="00CE4120" w:rsidP="00A92A35">
            <w:pPr>
              <w:pStyle w:val="Text"/>
              <w:rPr>
                <w:color w:val="auto"/>
              </w:rPr>
            </w:pPr>
            <w:r w:rsidRPr="00AE1590">
              <w:rPr>
                <w:color w:val="auto"/>
              </w:rPr>
              <w:t xml:space="preserve">Draft and route </w:t>
            </w:r>
            <w:r w:rsidR="00A92A35" w:rsidRPr="00AE1590">
              <w:rPr>
                <w:color w:val="auto"/>
              </w:rPr>
              <w:t xml:space="preserve">Command </w:t>
            </w:r>
            <w:r w:rsidRPr="00AE1590">
              <w:rPr>
                <w:color w:val="auto"/>
              </w:rPr>
              <w:t>communications to appropriate personnel</w:t>
            </w:r>
          </w:p>
          <w:p w14:paraId="0F68724A" w14:textId="4FD98A0C" w:rsidR="00CE4120" w:rsidRPr="00AE1590" w:rsidRDefault="00CE4120" w:rsidP="00A92A35">
            <w:pPr>
              <w:pStyle w:val="Text"/>
              <w:rPr>
                <w:color w:val="auto"/>
              </w:rPr>
            </w:pPr>
            <w:r w:rsidRPr="00AE1590">
              <w:rPr>
                <w:color w:val="auto"/>
              </w:rPr>
              <w:t xml:space="preserve">Maintain records for </w:t>
            </w:r>
            <w:r w:rsidR="00DE5FE6" w:rsidRPr="00AE1590">
              <w:rPr>
                <w:color w:val="auto"/>
              </w:rPr>
              <w:t>base</w:t>
            </w:r>
            <w:r w:rsidR="00C308E5" w:rsidRPr="00AE1590">
              <w:rPr>
                <w:color w:val="auto"/>
              </w:rPr>
              <w:t xml:space="preserve"> </w:t>
            </w:r>
            <w:r w:rsidR="00DC28C1" w:rsidRPr="00AE1590">
              <w:rPr>
                <w:color w:val="auto"/>
              </w:rPr>
              <w:t>telecommunications</w:t>
            </w:r>
          </w:p>
          <w:p w14:paraId="1B39C1A6" w14:textId="77777777" w:rsidR="00FB42C3" w:rsidRDefault="00CE4120" w:rsidP="00FB42C3">
            <w:pPr>
              <w:pStyle w:val="Text"/>
              <w:rPr>
                <w:color w:val="auto"/>
              </w:rPr>
            </w:pPr>
            <w:r w:rsidRPr="00AE1590">
              <w:rPr>
                <w:color w:val="auto"/>
              </w:rPr>
              <w:t xml:space="preserve">Disseminate information </w:t>
            </w:r>
            <w:r w:rsidR="003D58B6" w:rsidRPr="00AE1590">
              <w:rPr>
                <w:color w:val="auto"/>
              </w:rPr>
              <w:t>for</w:t>
            </w:r>
            <w:r w:rsidRPr="00AE1590">
              <w:rPr>
                <w:color w:val="auto"/>
              </w:rPr>
              <w:t xml:space="preserve"> base drills</w:t>
            </w:r>
            <w:r w:rsidR="00572CB5" w:rsidRPr="00AE1590">
              <w:rPr>
                <w:color w:val="auto"/>
              </w:rPr>
              <w:t xml:space="preserve"> and emergencies</w:t>
            </w:r>
          </w:p>
          <w:p w14:paraId="5EE5E69C" w14:textId="07CBD18F" w:rsidR="00E060F4" w:rsidRDefault="0098137C" w:rsidP="003841DE">
            <w:pPr>
              <w:pStyle w:val="Text"/>
              <w:spacing w:after="120" w:line="240" w:lineRule="auto"/>
              <w:ind w:left="173" w:right="115"/>
              <w:jc w:val="both"/>
              <w:rPr>
                <w:color w:val="auto"/>
              </w:rPr>
            </w:pPr>
            <w:r>
              <w:rPr>
                <w:color w:val="auto"/>
              </w:rPr>
              <w:t>Command center scribe</w:t>
            </w:r>
            <w:r w:rsidR="00B22063">
              <w:rPr>
                <w:color w:val="auto"/>
              </w:rPr>
              <w:t xml:space="preserve"> for base operations</w:t>
            </w:r>
          </w:p>
          <w:p w14:paraId="3DD18416" w14:textId="7BAFBA5C" w:rsidR="00FB42C3" w:rsidRPr="00FB42C3" w:rsidRDefault="00FB42C3" w:rsidP="00FB42C3">
            <w:pPr>
              <w:pStyle w:val="Text"/>
              <w:rPr>
                <w:color w:val="auto"/>
              </w:rPr>
            </w:pPr>
          </w:p>
        </w:tc>
        <w:tc>
          <w:tcPr>
            <w:tcW w:w="9" w:type="pct"/>
            <w:vMerge/>
            <w:tcBorders>
              <w:top w:val="single" w:sz="8" w:space="0" w:color="0E2841" w:themeColor="text2"/>
            </w:tcBorders>
            <w:vAlign w:val="center"/>
          </w:tcPr>
          <w:p w14:paraId="29C52034" w14:textId="77777777" w:rsidR="00AD6FA4" w:rsidRDefault="00AD6FA4" w:rsidP="00DF1CB4"/>
        </w:tc>
        <w:tc>
          <w:tcPr>
            <w:tcW w:w="1465" w:type="pct"/>
            <w:vMerge/>
            <w:shd w:val="clear" w:color="auto" w:fill="E8E8E8" w:themeFill="background2"/>
            <w:vAlign w:val="center"/>
          </w:tcPr>
          <w:p w14:paraId="0A712710" w14:textId="77777777" w:rsidR="00AD6FA4" w:rsidRDefault="00AD6FA4" w:rsidP="00DF1CB4"/>
        </w:tc>
      </w:tr>
      <w:tr w:rsidR="00AD6FA4" w14:paraId="5413A2F1" w14:textId="77777777" w:rsidTr="00BA7C1E">
        <w:trPr>
          <w:trHeight w:val="482"/>
        </w:trPr>
        <w:tc>
          <w:tcPr>
            <w:tcW w:w="5000" w:type="pct"/>
            <w:gridSpan w:val="13"/>
            <w:tcBorders>
              <w:bottom w:val="single" w:sz="36" w:space="0" w:color="E8E8E8" w:themeColor="background2"/>
            </w:tcBorders>
          </w:tcPr>
          <w:p w14:paraId="7840413C" w14:textId="77777777" w:rsidR="00AD6FA4" w:rsidRDefault="00AD6FA4" w:rsidP="00DF1CB4"/>
        </w:tc>
      </w:tr>
    </w:tbl>
    <w:p w14:paraId="751AE673" w14:textId="4DEEAB1B" w:rsidR="00F66E1E" w:rsidRDefault="00F66E1E" w:rsidP="001F305D">
      <w:pPr>
        <w:tabs>
          <w:tab w:val="left" w:pos="4116"/>
        </w:tabs>
      </w:pPr>
    </w:p>
    <w:sectPr w:rsidR="00F66E1E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7D1C5" w14:textId="77777777" w:rsidR="009E2F2D" w:rsidRDefault="009E2F2D" w:rsidP="00DF1CB4">
      <w:r>
        <w:separator/>
      </w:r>
    </w:p>
  </w:endnote>
  <w:endnote w:type="continuationSeparator" w:id="0">
    <w:p w14:paraId="4167D8DD" w14:textId="77777777" w:rsidR="009E2F2D" w:rsidRDefault="009E2F2D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74E4B" w14:textId="77777777" w:rsidR="009E2F2D" w:rsidRDefault="009E2F2D" w:rsidP="00DF1CB4">
      <w:r>
        <w:separator/>
      </w:r>
    </w:p>
  </w:footnote>
  <w:footnote w:type="continuationSeparator" w:id="0">
    <w:p w14:paraId="6BAC1B13" w14:textId="77777777" w:rsidR="009E2F2D" w:rsidRDefault="009E2F2D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600773">
    <w:abstractNumId w:val="0"/>
  </w:num>
  <w:num w:numId="2" w16cid:durableId="1400010863">
    <w:abstractNumId w:val="1"/>
  </w:num>
  <w:num w:numId="3" w16cid:durableId="985009801">
    <w:abstractNumId w:val="2"/>
  </w:num>
  <w:num w:numId="4" w16cid:durableId="742262183">
    <w:abstractNumId w:val="3"/>
  </w:num>
  <w:num w:numId="5" w16cid:durableId="326444582">
    <w:abstractNumId w:val="8"/>
  </w:num>
  <w:num w:numId="6" w16cid:durableId="567304751">
    <w:abstractNumId w:val="4"/>
  </w:num>
  <w:num w:numId="7" w16cid:durableId="1996763515">
    <w:abstractNumId w:val="5"/>
  </w:num>
  <w:num w:numId="8" w16cid:durableId="1530607430">
    <w:abstractNumId w:val="6"/>
  </w:num>
  <w:num w:numId="9" w16cid:durableId="1789816685">
    <w:abstractNumId w:val="7"/>
  </w:num>
  <w:num w:numId="10" w16cid:durableId="1101341126">
    <w:abstractNumId w:val="9"/>
  </w:num>
  <w:num w:numId="11" w16cid:durableId="1531334745">
    <w:abstractNumId w:val="10"/>
  </w:num>
  <w:num w:numId="12" w16cid:durableId="797839701">
    <w:abstractNumId w:val="10"/>
  </w:num>
  <w:num w:numId="13" w16cid:durableId="856891304">
    <w:abstractNumId w:val="10"/>
  </w:num>
  <w:num w:numId="14" w16cid:durableId="1965574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95"/>
    <w:rsid w:val="00000B4B"/>
    <w:rsid w:val="0000763E"/>
    <w:rsid w:val="000122DE"/>
    <w:rsid w:val="00014252"/>
    <w:rsid w:val="000232AC"/>
    <w:rsid w:val="00025FC7"/>
    <w:rsid w:val="000336B8"/>
    <w:rsid w:val="00035423"/>
    <w:rsid w:val="000550F1"/>
    <w:rsid w:val="00055D63"/>
    <w:rsid w:val="000567D9"/>
    <w:rsid w:val="0009008C"/>
    <w:rsid w:val="000A1956"/>
    <w:rsid w:val="000A762B"/>
    <w:rsid w:val="000B01A1"/>
    <w:rsid w:val="000B09A0"/>
    <w:rsid w:val="000C0E81"/>
    <w:rsid w:val="000C3405"/>
    <w:rsid w:val="000C4CFE"/>
    <w:rsid w:val="000C5951"/>
    <w:rsid w:val="000E3FAD"/>
    <w:rsid w:val="000F0DE9"/>
    <w:rsid w:val="000F2059"/>
    <w:rsid w:val="000F7879"/>
    <w:rsid w:val="0010045C"/>
    <w:rsid w:val="001132B5"/>
    <w:rsid w:val="00116B91"/>
    <w:rsid w:val="00120D53"/>
    <w:rsid w:val="001230D0"/>
    <w:rsid w:val="001276BA"/>
    <w:rsid w:val="00133BD5"/>
    <w:rsid w:val="00140334"/>
    <w:rsid w:val="001460A8"/>
    <w:rsid w:val="00146124"/>
    <w:rsid w:val="00146D11"/>
    <w:rsid w:val="001475E7"/>
    <w:rsid w:val="00162521"/>
    <w:rsid w:val="00164395"/>
    <w:rsid w:val="00190695"/>
    <w:rsid w:val="0019183B"/>
    <w:rsid w:val="001921D4"/>
    <w:rsid w:val="00195099"/>
    <w:rsid w:val="00197490"/>
    <w:rsid w:val="001B0DD7"/>
    <w:rsid w:val="001B113E"/>
    <w:rsid w:val="001B6CC8"/>
    <w:rsid w:val="001B778D"/>
    <w:rsid w:val="001C5267"/>
    <w:rsid w:val="001D0E49"/>
    <w:rsid w:val="001D66EE"/>
    <w:rsid w:val="001F305D"/>
    <w:rsid w:val="0022355D"/>
    <w:rsid w:val="002249D0"/>
    <w:rsid w:val="00237B45"/>
    <w:rsid w:val="00253A17"/>
    <w:rsid w:val="00266878"/>
    <w:rsid w:val="00271EF7"/>
    <w:rsid w:val="00272F62"/>
    <w:rsid w:val="00277D1B"/>
    <w:rsid w:val="0028227B"/>
    <w:rsid w:val="002B0403"/>
    <w:rsid w:val="002B3570"/>
    <w:rsid w:val="002B35F1"/>
    <w:rsid w:val="002B55B4"/>
    <w:rsid w:val="002B73E2"/>
    <w:rsid w:val="002C5416"/>
    <w:rsid w:val="002D3AB8"/>
    <w:rsid w:val="002E5817"/>
    <w:rsid w:val="002F1D89"/>
    <w:rsid w:val="0030155B"/>
    <w:rsid w:val="00305493"/>
    <w:rsid w:val="00310B23"/>
    <w:rsid w:val="00313296"/>
    <w:rsid w:val="003149AC"/>
    <w:rsid w:val="00343DB2"/>
    <w:rsid w:val="0035664D"/>
    <w:rsid w:val="00366FC9"/>
    <w:rsid w:val="0037011B"/>
    <w:rsid w:val="00372E26"/>
    <w:rsid w:val="00373C88"/>
    <w:rsid w:val="00376059"/>
    <w:rsid w:val="00382F3C"/>
    <w:rsid w:val="003841DE"/>
    <w:rsid w:val="00391672"/>
    <w:rsid w:val="003927DC"/>
    <w:rsid w:val="003975C2"/>
    <w:rsid w:val="003A468B"/>
    <w:rsid w:val="003A4F15"/>
    <w:rsid w:val="003A759A"/>
    <w:rsid w:val="003A7E9F"/>
    <w:rsid w:val="003B73C3"/>
    <w:rsid w:val="003D4DB6"/>
    <w:rsid w:val="003D58B6"/>
    <w:rsid w:val="003D6DDD"/>
    <w:rsid w:val="00413477"/>
    <w:rsid w:val="0042731A"/>
    <w:rsid w:val="00432D04"/>
    <w:rsid w:val="004363D7"/>
    <w:rsid w:val="00440B84"/>
    <w:rsid w:val="004544C4"/>
    <w:rsid w:val="00476E07"/>
    <w:rsid w:val="00482FBA"/>
    <w:rsid w:val="004861EF"/>
    <w:rsid w:val="004A08C2"/>
    <w:rsid w:val="004A403D"/>
    <w:rsid w:val="004A586E"/>
    <w:rsid w:val="004A5FA8"/>
    <w:rsid w:val="004B039E"/>
    <w:rsid w:val="004B4E8C"/>
    <w:rsid w:val="004C4BD2"/>
    <w:rsid w:val="004D68C4"/>
    <w:rsid w:val="004F08ED"/>
    <w:rsid w:val="00504EFA"/>
    <w:rsid w:val="005231CD"/>
    <w:rsid w:val="005245F7"/>
    <w:rsid w:val="00525FAC"/>
    <w:rsid w:val="00531586"/>
    <w:rsid w:val="005464F7"/>
    <w:rsid w:val="0055061D"/>
    <w:rsid w:val="00560EA0"/>
    <w:rsid w:val="00564AF6"/>
    <w:rsid w:val="00566645"/>
    <w:rsid w:val="00572CB5"/>
    <w:rsid w:val="0057456B"/>
    <w:rsid w:val="00591327"/>
    <w:rsid w:val="005A5639"/>
    <w:rsid w:val="005C4297"/>
    <w:rsid w:val="005D01CF"/>
    <w:rsid w:val="005D7FDF"/>
    <w:rsid w:val="005E09DE"/>
    <w:rsid w:val="005E6E94"/>
    <w:rsid w:val="005F5561"/>
    <w:rsid w:val="005F66A9"/>
    <w:rsid w:val="005F73A8"/>
    <w:rsid w:val="006124B2"/>
    <w:rsid w:val="0062439D"/>
    <w:rsid w:val="00632ACA"/>
    <w:rsid w:val="00633BB1"/>
    <w:rsid w:val="006520B7"/>
    <w:rsid w:val="006654D1"/>
    <w:rsid w:val="006657E5"/>
    <w:rsid w:val="00667482"/>
    <w:rsid w:val="00680892"/>
    <w:rsid w:val="006A64A2"/>
    <w:rsid w:val="006B75F5"/>
    <w:rsid w:val="006C60E6"/>
    <w:rsid w:val="006C7F70"/>
    <w:rsid w:val="006F3C63"/>
    <w:rsid w:val="006F4EAB"/>
    <w:rsid w:val="006F7756"/>
    <w:rsid w:val="0070491B"/>
    <w:rsid w:val="00705E52"/>
    <w:rsid w:val="00714BA1"/>
    <w:rsid w:val="00714D3C"/>
    <w:rsid w:val="00730CCF"/>
    <w:rsid w:val="00737D95"/>
    <w:rsid w:val="00741362"/>
    <w:rsid w:val="007426FB"/>
    <w:rsid w:val="0075273C"/>
    <w:rsid w:val="00756763"/>
    <w:rsid w:val="00765F4F"/>
    <w:rsid w:val="0077720E"/>
    <w:rsid w:val="007850A0"/>
    <w:rsid w:val="0078519B"/>
    <w:rsid w:val="0079017C"/>
    <w:rsid w:val="007B0F52"/>
    <w:rsid w:val="007E06B9"/>
    <w:rsid w:val="007E4CC1"/>
    <w:rsid w:val="007F069C"/>
    <w:rsid w:val="007F47A2"/>
    <w:rsid w:val="008148A0"/>
    <w:rsid w:val="00840F04"/>
    <w:rsid w:val="008415C4"/>
    <w:rsid w:val="008461E9"/>
    <w:rsid w:val="00847CC8"/>
    <w:rsid w:val="00852311"/>
    <w:rsid w:val="0087520E"/>
    <w:rsid w:val="008775A2"/>
    <w:rsid w:val="0088543A"/>
    <w:rsid w:val="00887D5C"/>
    <w:rsid w:val="008A1231"/>
    <w:rsid w:val="008A5554"/>
    <w:rsid w:val="008C461C"/>
    <w:rsid w:val="008C5A2B"/>
    <w:rsid w:val="008D2372"/>
    <w:rsid w:val="008F440C"/>
    <w:rsid w:val="00905244"/>
    <w:rsid w:val="009138C4"/>
    <w:rsid w:val="0091628E"/>
    <w:rsid w:val="00916DC2"/>
    <w:rsid w:val="009326D3"/>
    <w:rsid w:val="009355FD"/>
    <w:rsid w:val="00951025"/>
    <w:rsid w:val="009564AD"/>
    <w:rsid w:val="00957374"/>
    <w:rsid w:val="009734EC"/>
    <w:rsid w:val="0098137C"/>
    <w:rsid w:val="009835F5"/>
    <w:rsid w:val="00990B0D"/>
    <w:rsid w:val="009A79E7"/>
    <w:rsid w:val="009C26BF"/>
    <w:rsid w:val="009E2F2D"/>
    <w:rsid w:val="009E5DEC"/>
    <w:rsid w:val="009E6CB3"/>
    <w:rsid w:val="009F192D"/>
    <w:rsid w:val="00A01AEB"/>
    <w:rsid w:val="00A01C3D"/>
    <w:rsid w:val="00A05396"/>
    <w:rsid w:val="00A23CF7"/>
    <w:rsid w:val="00A2443E"/>
    <w:rsid w:val="00A27424"/>
    <w:rsid w:val="00A41847"/>
    <w:rsid w:val="00A45C9E"/>
    <w:rsid w:val="00A520FA"/>
    <w:rsid w:val="00A63FA0"/>
    <w:rsid w:val="00A64F2F"/>
    <w:rsid w:val="00A67B53"/>
    <w:rsid w:val="00A7004A"/>
    <w:rsid w:val="00A77159"/>
    <w:rsid w:val="00A87FA3"/>
    <w:rsid w:val="00A92A35"/>
    <w:rsid w:val="00AB03FA"/>
    <w:rsid w:val="00AB45F8"/>
    <w:rsid w:val="00AB63E7"/>
    <w:rsid w:val="00AC14E0"/>
    <w:rsid w:val="00AD0DDD"/>
    <w:rsid w:val="00AD3F49"/>
    <w:rsid w:val="00AD6FA4"/>
    <w:rsid w:val="00AE003C"/>
    <w:rsid w:val="00AE1590"/>
    <w:rsid w:val="00AE1B37"/>
    <w:rsid w:val="00AF011A"/>
    <w:rsid w:val="00B0528B"/>
    <w:rsid w:val="00B1023A"/>
    <w:rsid w:val="00B115D5"/>
    <w:rsid w:val="00B17131"/>
    <w:rsid w:val="00B22063"/>
    <w:rsid w:val="00B31720"/>
    <w:rsid w:val="00B32953"/>
    <w:rsid w:val="00B47581"/>
    <w:rsid w:val="00B5141F"/>
    <w:rsid w:val="00B52F9F"/>
    <w:rsid w:val="00B607AA"/>
    <w:rsid w:val="00B82E72"/>
    <w:rsid w:val="00B951DF"/>
    <w:rsid w:val="00BA33BA"/>
    <w:rsid w:val="00BA4E60"/>
    <w:rsid w:val="00BA7C1E"/>
    <w:rsid w:val="00BB17B2"/>
    <w:rsid w:val="00BB26F7"/>
    <w:rsid w:val="00BD06A2"/>
    <w:rsid w:val="00BF79A7"/>
    <w:rsid w:val="00C02369"/>
    <w:rsid w:val="00C04229"/>
    <w:rsid w:val="00C16975"/>
    <w:rsid w:val="00C22E84"/>
    <w:rsid w:val="00C26B30"/>
    <w:rsid w:val="00C308E5"/>
    <w:rsid w:val="00C341AC"/>
    <w:rsid w:val="00C55095"/>
    <w:rsid w:val="00C62639"/>
    <w:rsid w:val="00C63229"/>
    <w:rsid w:val="00C6345D"/>
    <w:rsid w:val="00C779C8"/>
    <w:rsid w:val="00C9492B"/>
    <w:rsid w:val="00CB6BEB"/>
    <w:rsid w:val="00CC0FB0"/>
    <w:rsid w:val="00CD4F39"/>
    <w:rsid w:val="00CD78D9"/>
    <w:rsid w:val="00CE2E67"/>
    <w:rsid w:val="00CE4120"/>
    <w:rsid w:val="00CF3E11"/>
    <w:rsid w:val="00D055A0"/>
    <w:rsid w:val="00D06709"/>
    <w:rsid w:val="00D10025"/>
    <w:rsid w:val="00D1394C"/>
    <w:rsid w:val="00D22D2F"/>
    <w:rsid w:val="00D5462D"/>
    <w:rsid w:val="00D710D5"/>
    <w:rsid w:val="00D74C88"/>
    <w:rsid w:val="00D77166"/>
    <w:rsid w:val="00D842E5"/>
    <w:rsid w:val="00D87003"/>
    <w:rsid w:val="00D879C8"/>
    <w:rsid w:val="00DA1B9E"/>
    <w:rsid w:val="00DB05C2"/>
    <w:rsid w:val="00DB3993"/>
    <w:rsid w:val="00DC28C1"/>
    <w:rsid w:val="00DD4BAF"/>
    <w:rsid w:val="00DE078F"/>
    <w:rsid w:val="00DE15A4"/>
    <w:rsid w:val="00DE46F1"/>
    <w:rsid w:val="00DE5F54"/>
    <w:rsid w:val="00DE5FE6"/>
    <w:rsid w:val="00DF1CB4"/>
    <w:rsid w:val="00E04C1B"/>
    <w:rsid w:val="00E06007"/>
    <w:rsid w:val="00E060F4"/>
    <w:rsid w:val="00E13B4E"/>
    <w:rsid w:val="00E14266"/>
    <w:rsid w:val="00E15741"/>
    <w:rsid w:val="00E169A0"/>
    <w:rsid w:val="00E21E63"/>
    <w:rsid w:val="00E3443A"/>
    <w:rsid w:val="00E44A76"/>
    <w:rsid w:val="00E53844"/>
    <w:rsid w:val="00E67FFB"/>
    <w:rsid w:val="00E77D73"/>
    <w:rsid w:val="00EC3EC4"/>
    <w:rsid w:val="00EC576E"/>
    <w:rsid w:val="00ED3827"/>
    <w:rsid w:val="00ED5456"/>
    <w:rsid w:val="00EE6E68"/>
    <w:rsid w:val="00F15015"/>
    <w:rsid w:val="00F17615"/>
    <w:rsid w:val="00F21375"/>
    <w:rsid w:val="00F41913"/>
    <w:rsid w:val="00F42FB5"/>
    <w:rsid w:val="00F575B0"/>
    <w:rsid w:val="00F5798A"/>
    <w:rsid w:val="00F57A1E"/>
    <w:rsid w:val="00F66E1E"/>
    <w:rsid w:val="00F9636D"/>
    <w:rsid w:val="00FA4DB0"/>
    <w:rsid w:val="00FB1CD0"/>
    <w:rsid w:val="00FB42C3"/>
    <w:rsid w:val="00FD0BCE"/>
    <w:rsid w:val="00FE2EFE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5BFC8"/>
  <w15:chartTrackingRefBased/>
  <w15:docId w15:val="{C9347458-42CD-4A20-9906-03328470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0E2841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0E2841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0E2841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0E2841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0E2841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A77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sthomas904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yThomas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DF724234A584DB68209651C92F75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FFEA2-1D30-48BA-B362-8EDA545BA123}"/>
      </w:docPartPr>
      <w:docPartBody>
        <w:p w:rsidR="007B6FB5" w:rsidRDefault="007B6FB5">
          <w:pPr>
            <w:pStyle w:val="ADF724234A584DB68209651C92F750C1"/>
          </w:pPr>
          <w:r w:rsidRPr="00AD0DDD">
            <w:t>Education</w:t>
          </w:r>
        </w:p>
      </w:docPartBody>
    </w:docPart>
    <w:docPart>
      <w:docPartPr>
        <w:name w:val="56D59C376C204FEE81DF2C0A5151D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59830-52C8-4A07-A7C4-F9AED6867E41}"/>
      </w:docPartPr>
      <w:docPartBody>
        <w:p w:rsidR="007B6FB5" w:rsidRDefault="007B6FB5">
          <w:pPr>
            <w:pStyle w:val="56D59C376C204FEE81DF2C0A5151DED9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E42EFB8E83A640DEA0C0A72BA4FF0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A35B7-393A-4179-A390-FC531C9464BE}"/>
      </w:docPartPr>
      <w:docPartBody>
        <w:p w:rsidR="007B6FB5" w:rsidRDefault="007B6FB5">
          <w:pPr>
            <w:pStyle w:val="E42EFB8E83A640DEA0C0A72BA4FF0C80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3050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B5"/>
    <w:rsid w:val="00055D63"/>
    <w:rsid w:val="0022355D"/>
    <w:rsid w:val="00305493"/>
    <w:rsid w:val="003A468B"/>
    <w:rsid w:val="00432D04"/>
    <w:rsid w:val="004544C4"/>
    <w:rsid w:val="00525FAC"/>
    <w:rsid w:val="00591327"/>
    <w:rsid w:val="005A5639"/>
    <w:rsid w:val="005E6E94"/>
    <w:rsid w:val="00600AFB"/>
    <w:rsid w:val="006654D1"/>
    <w:rsid w:val="00756763"/>
    <w:rsid w:val="007B6FB5"/>
    <w:rsid w:val="0081201B"/>
    <w:rsid w:val="008C461C"/>
    <w:rsid w:val="00A2443E"/>
    <w:rsid w:val="00AC14E0"/>
    <w:rsid w:val="00BE2B3A"/>
    <w:rsid w:val="00C22E84"/>
    <w:rsid w:val="00C62639"/>
    <w:rsid w:val="00C73925"/>
    <w:rsid w:val="00D25F0A"/>
    <w:rsid w:val="00D879C8"/>
    <w:rsid w:val="00F4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F724234A584DB68209651C92F750C1">
    <w:name w:val="ADF724234A584DB68209651C92F750C1"/>
  </w:style>
  <w:style w:type="paragraph" w:customStyle="1" w:styleId="56D59C376C204FEE81DF2C0A5151DED9">
    <w:name w:val="56D59C376C204FEE81DF2C0A5151DED9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Cs w:val="24"/>
      <w14:ligatures w14:val="none"/>
    </w:rPr>
  </w:style>
  <w:style w:type="paragraph" w:customStyle="1" w:styleId="E42EFB8E83A640DEA0C0A72BA4FF0C80">
    <w:name w:val="E42EFB8E83A640DEA0C0A72BA4FF0C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B6CBC48-3A73-46F2-917B-CF862399C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2</TotalTime>
  <Pages>2</Pages>
  <Words>379</Words>
  <Characters>2482</Characters>
  <Application>Microsoft Office Word</Application>
  <DocSecurity>0</DocSecurity>
  <Lines>124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Thomas</dc:creator>
  <cp:keywords/>
  <dc:description/>
  <cp:lastModifiedBy>Emily Thomas</cp:lastModifiedBy>
  <cp:revision>3</cp:revision>
  <cp:lastPrinted>2025-09-30T22:36:00Z</cp:lastPrinted>
  <dcterms:created xsi:type="dcterms:W3CDTF">2025-09-30T22:36:00Z</dcterms:created>
  <dcterms:modified xsi:type="dcterms:W3CDTF">2025-09-30T22:37:00Z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